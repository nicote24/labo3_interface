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83"/>
        <w:gridCol w:w="2618"/>
      </w:tblGrid>
      <w:tr w:rsidR="009E1891" w:rsidRPr="00864163" w:rsidTr="00B73B45">
        <w:trPr>
          <w:trHeight w:val="1077"/>
        </w:trPr>
        <w:tc>
          <w:tcPr>
            <w:tcW w:w="7583" w:type="dxa"/>
          </w:tcPr>
          <w:p w:rsidR="00347FD4" w:rsidRPr="00864163" w:rsidRDefault="00B73B45" w:rsidP="00CF39FF">
            <w:pPr>
              <w:pStyle w:val="Titre1"/>
              <w:rPr>
                <w:b/>
                <w:lang w:val="fr-CA"/>
              </w:rPr>
            </w:pPr>
            <w:bookmarkStart w:id="0" w:name="_Hlk514100264"/>
            <w:r w:rsidRPr="00864163">
              <w:rPr>
                <w:noProof/>
                <w:sz w:val="40"/>
                <w:szCs w:val="48"/>
                <w:lang w:val="fr-CA" w:eastAsia="fr-CA"/>
              </w:rPr>
              <w:drawing>
                <wp:anchor distT="0" distB="0" distL="114300" distR="114300" simplePos="0" relativeHeight="251658752" behindDoc="0" locked="0" layoutInCell="1" allowOverlap="1" wp14:anchorId="40529787" wp14:editId="3B8BE697">
                  <wp:simplePos x="0" y="0"/>
                  <wp:positionH relativeFrom="column">
                    <wp:posOffset>4695825</wp:posOffset>
                  </wp:positionH>
                  <wp:positionV relativeFrom="paragraph">
                    <wp:posOffset>3175</wp:posOffset>
                  </wp:positionV>
                  <wp:extent cx="1724025" cy="671195"/>
                  <wp:effectExtent l="0" t="0" r="9525" b="0"/>
                  <wp:wrapNone/>
                  <wp:docPr id="11" name="Image 11" descr="C:\Users\luciefortin\AppData\Local\Microsoft\Windows\INetCache\Content.Word\LogoDIC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uciefortin\AppData\Local\Microsoft\Windows\INetCache\Content.Word\LogoDIC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7119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64163">
              <w:rPr>
                <w:b/>
                <w:noProof/>
                <w:color w:val="FFFFFF" w:themeColor="background1"/>
                <w:sz w:val="52"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61691E40" wp14:editId="18BA5B70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-6350</wp:posOffset>
                      </wp:positionV>
                      <wp:extent cx="6448425" cy="690245"/>
                      <wp:effectExtent l="0" t="0" r="28575" b="14605"/>
                      <wp:wrapNone/>
                      <wp:docPr id="10" name="Rectangle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48425" cy="69024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2000">
                                    <a:srgbClr val="E89B0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005DAC"/>
                                  </a:gs>
                                </a:gsLst>
                                <a:lin ang="10800000" scaled="0"/>
                                <a:tileRect/>
                              </a:gra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CCB2E39" id="Rectangle 261" o:spid="_x0000_s1026" style="position:absolute;margin-left:-3.75pt;margin-top:-.5pt;width:507.75pt;height:5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" strokecolor="black [3213]" strokeweight=".25pt">
                      <v:fill color2="#005dac" rotate="t" angle="270" colors="0 white;1311f white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AD558B" w:rsidRPr="00864163">
              <w:rPr>
                <w:b/>
                <w:noProof/>
                <w:color w:val="FFFFFF" w:themeColor="background1"/>
                <w:sz w:val="52"/>
                <w:lang w:val="fr-CA"/>
              </w:rPr>
              <w:t xml:space="preserve">Évaluation </w:t>
            </w:r>
            <w:r w:rsidR="00CF39FF">
              <w:rPr>
                <w:b/>
                <w:noProof/>
                <w:color w:val="FFFFFF" w:themeColor="background1"/>
                <w:sz w:val="52"/>
                <w:lang w:val="fr-CA"/>
              </w:rPr>
              <w:t>1</w:t>
            </w:r>
          </w:p>
        </w:tc>
        <w:tc>
          <w:tcPr>
            <w:tcW w:w="2618" w:type="dxa"/>
          </w:tcPr>
          <w:p w:rsidR="009E1891" w:rsidRPr="00864163" w:rsidRDefault="009E1891" w:rsidP="00A841A7">
            <w:pPr>
              <w:pStyle w:val="Texte"/>
              <w:ind w:left="0"/>
            </w:pPr>
          </w:p>
        </w:tc>
      </w:tr>
      <w:tr w:rsidR="009E1891" w:rsidRPr="00CF39FF" w:rsidTr="00B73B45">
        <w:trPr>
          <w:trHeight w:val="80"/>
        </w:trPr>
        <w:tc>
          <w:tcPr>
            <w:tcW w:w="10201" w:type="dxa"/>
            <w:gridSpan w:val="2"/>
            <w:vAlign w:val="center"/>
          </w:tcPr>
          <w:p w:rsidR="00FC285E" w:rsidRPr="00864163" w:rsidRDefault="00CF39FF" w:rsidP="00CF606E">
            <w:pPr>
              <w:pStyle w:val="Texte"/>
              <w:spacing w:line="240" w:lineRule="auto"/>
              <w:ind w:left="238"/>
              <w:rPr>
                <w:i/>
              </w:rPr>
            </w:pPr>
            <w:r>
              <w:rPr>
                <w:b/>
                <w:i/>
              </w:rPr>
              <w:t>Exploration technologique</w:t>
            </w:r>
          </w:p>
        </w:tc>
      </w:tr>
      <w:bookmarkEnd w:id="0"/>
    </w:tbl>
    <w:p w:rsidR="00AD558B" w:rsidRPr="00864163" w:rsidRDefault="00AD558B" w:rsidP="00AD558B">
      <w:pPr>
        <w:rPr>
          <w:sz w:val="22"/>
          <w:szCs w:val="22"/>
          <w:lang w:val="fr-CA"/>
        </w:rPr>
      </w:pPr>
    </w:p>
    <w:p w:rsidR="00AD558B" w:rsidRPr="00864163" w:rsidRDefault="00AD558B" w:rsidP="00AD558B">
      <w:pPr>
        <w:rPr>
          <w:sz w:val="22"/>
          <w:szCs w:val="22"/>
          <w:lang w:val="fr-CA"/>
        </w:rPr>
      </w:pPr>
    </w:p>
    <w:p w:rsidR="00AD558B" w:rsidRPr="00864163" w:rsidRDefault="00AD558B" w:rsidP="00AD558B">
      <w:pPr>
        <w:tabs>
          <w:tab w:val="left" w:pos="709"/>
          <w:tab w:val="right" w:leader="underscore" w:pos="10065"/>
        </w:tabs>
        <w:rPr>
          <w:sz w:val="24"/>
          <w:szCs w:val="22"/>
          <w:lang w:val="fr-CA"/>
        </w:rPr>
      </w:pPr>
      <w:r w:rsidRPr="00864163">
        <w:rPr>
          <w:sz w:val="24"/>
          <w:szCs w:val="22"/>
          <w:lang w:val="fr-CA"/>
        </w:rPr>
        <w:t xml:space="preserve">Nom : </w:t>
      </w:r>
      <w:r w:rsidRPr="00864163">
        <w:rPr>
          <w:sz w:val="24"/>
          <w:szCs w:val="22"/>
          <w:lang w:val="fr-CA"/>
        </w:rPr>
        <w:tab/>
      </w:r>
      <w:r w:rsidRPr="00864163">
        <w:rPr>
          <w:sz w:val="24"/>
          <w:szCs w:val="22"/>
          <w:lang w:val="fr-CA"/>
        </w:rPr>
        <w:tab/>
      </w:r>
    </w:p>
    <w:p w:rsidR="00AD558B" w:rsidRPr="00864163" w:rsidRDefault="00AD558B" w:rsidP="00AD558B">
      <w:pPr>
        <w:tabs>
          <w:tab w:val="left" w:pos="709"/>
          <w:tab w:val="right" w:leader="underscore" w:pos="10065"/>
        </w:tabs>
        <w:rPr>
          <w:sz w:val="24"/>
          <w:szCs w:val="22"/>
          <w:lang w:val="fr-CA"/>
        </w:rPr>
      </w:pPr>
    </w:p>
    <w:p w:rsidR="00AD558B" w:rsidRPr="00864163" w:rsidRDefault="00AD558B" w:rsidP="00AD558B">
      <w:pPr>
        <w:pStyle w:val="Titre2avecligne"/>
        <w:pBdr>
          <w:bottom w:val="single" w:sz="8" w:space="0" w:color="DDDDDD"/>
        </w:pBdr>
        <w:rPr>
          <w:color w:val="005DAC"/>
          <w:lang w:val="fr-CA"/>
        </w:rPr>
      </w:pPr>
      <w:r w:rsidRPr="00864163">
        <w:rPr>
          <w:color w:val="005DAC"/>
          <w:lang w:val="fr-CA"/>
        </w:rPr>
        <w:t>Consignes</w:t>
      </w:r>
    </w:p>
    <w:p w:rsidR="00AD558B" w:rsidRPr="00864163" w:rsidRDefault="00AD558B" w:rsidP="00AD558B">
      <w:pPr>
        <w:pStyle w:val="Paragraphedeliste"/>
        <w:jc w:val="both"/>
        <w:rPr>
          <w:rFonts w:cs="Calibri"/>
          <w:sz w:val="22"/>
          <w:lang w:val="fr-CA" w:eastAsia="fr-CA"/>
        </w:rPr>
      </w:pPr>
    </w:p>
    <w:p w:rsidR="00AD558B" w:rsidRPr="00864163" w:rsidRDefault="00AD558B" w:rsidP="0027309E">
      <w:pPr>
        <w:pStyle w:val="Paragraphedeliste"/>
        <w:numPr>
          <w:ilvl w:val="0"/>
          <w:numId w:val="2"/>
        </w:numPr>
        <w:jc w:val="both"/>
        <w:rPr>
          <w:rFonts w:cs="Calibri"/>
          <w:sz w:val="22"/>
          <w:lang w:val="fr-CA" w:eastAsia="fr-CA"/>
        </w:rPr>
      </w:pPr>
      <w:r w:rsidRPr="00864163">
        <w:rPr>
          <w:rFonts w:cs="Calibri"/>
          <w:sz w:val="22"/>
          <w:lang w:val="fr-CA" w:eastAsia="fr-CA"/>
        </w:rPr>
        <w:t xml:space="preserve">Vous </w:t>
      </w:r>
      <w:r w:rsidR="00CF39FF">
        <w:rPr>
          <w:rFonts w:cs="Calibri"/>
          <w:sz w:val="22"/>
          <w:lang w:val="fr-CA" w:eastAsia="fr-CA"/>
        </w:rPr>
        <w:t>n'</w:t>
      </w:r>
      <w:r w:rsidRPr="00864163">
        <w:rPr>
          <w:rFonts w:cs="Calibri"/>
          <w:sz w:val="22"/>
          <w:lang w:val="fr-CA" w:eastAsia="fr-CA"/>
        </w:rPr>
        <w:t xml:space="preserve">avez </w:t>
      </w:r>
      <w:r w:rsidR="00B93443" w:rsidRPr="00864163">
        <w:rPr>
          <w:rFonts w:cs="Calibri"/>
          <w:sz w:val="22"/>
          <w:lang w:val="fr-CA" w:eastAsia="fr-CA"/>
        </w:rPr>
        <w:t xml:space="preserve">pas </w:t>
      </w:r>
      <w:r w:rsidRPr="00864163">
        <w:rPr>
          <w:rFonts w:cs="Calibri"/>
          <w:sz w:val="22"/>
          <w:lang w:val="fr-CA" w:eastAsia="fr-CA"/>
        </w:rPr>
        <w:t xml:space="preserve">droit à </w:t>
      </w:r>
      <w:r w:rsidR="00CF39FF">
        <w:rPr>
          <w:rFonts w:cs="Calibri"/>
          <w:sz w:val="22"/>
          <w:lang w:val="fr-CA" w:eastAsia="fr-CA"/>
        </w:rPr>
        <w:t>votre voisin et au professeur</w:t>
      </w:r>
      <w:r w:rsidRPr="00864163">
        <w:rPr>
          <w:rFonts w:cs="Calibri"/>
          <w:sz w:val="22"/>
          <w:lang w:val="fr-CA" w:eastAsia="fr-CA"/>
        </w:rPr>
        <w:t xml:space="preserve"> pour cet examen.</w:t>
      </w:r>
    </w:p>
    <w:p w:rsidR="00AD558B" w:rsidRPr="00864163" w:rsidRDefault="00AD558B" w:rsidP="00AD558B">
      <w:pPr>
        <w:pStyle w:val="Paragraphedeliste"/>
        <w:rPr>
          <w:rFonts w:cs="Calibri"/>
          <w:sz w:val="22"/>
          <w:lang w:val="fr-CA" w:eastAsia="fr-CA"/>
        </w:rPr>
      </w:pPr>
    </w:p>
    <w:p w:rsidR="00AD558B" w:rsidRPr="00864163" w:rsidRDefault="00AD558B" w:rsidP="0027309E">
      <w:pPr>
        <w:pStyle w:val="Paragraphedeliste"/>
        <w:numPr>
          <w:ilvl w:val="0"/>
          <w:numId w:val="2"/>
        </w:numPr>
        <w:jc w:val="both"/>
        <w:rPr>
          <w:rFonts w:cs="Calibri"/>
          <w:sz w:val="22"/>
          <w:lang w:val="fr-CA" w:eastAsia="fr-CA"/>
        </w:rPr>
      </w:pPr>
      <w:r w:rsidRPr="00864163">
        <w:rPr>
          <w:rFonts w:cs="Calibri"/>
          <w:sz w:val="22"/>
          <w:lang w:val="fr-CA" w:eastAsia="fr-CA"/>
        </w:rPr>
        <w:t xml:space="preserve">L’évaluation </w:t>
      </w:r>
      <w:r w:rsidR="00314950">
        <w:rPr>
          <w:rFonts w:cs="Calibri"/>
          <w:sz w:val="22"/>
          <w:lang w:val="fr-CA" w:eastAsia="fr-CA"/>
        </w:rPr>
        <w:t>vaut</w:t>
      </w:r>
      <w:r w:rsidRPr="00864163">
        <w:rPr>
          <w:rFonts w:cs="Calibri"/>
          <w:sz w:val="22"/>
          <w:lang w:val="fr-CA" w:eastAsia="fr-CA"/>
        </w:rPr>
        <w:t xml:space="preserve"> </w:t>
      </w:r>
      <w:r w:rsidR="00202CD0">
        <w:rPr>
          <w:rFonts w:cs="Calibri"/>
          <w:sz w:val="22"/>
          <w:lang w:val="fr-CA" w:eastAsia="fr-CA"/>
        </w:rPr>
        <w:t>1</w:t>
      </w:r>
      <w:r w:rsidR="00314950">
        <w:rPr>
          <w:rFonts w:cs="Calibri"/>
          <w:sz w:val="22"/>
          <w:lang w:val="fr-CA" w:eastAsia="fr-CA"/>
        </w:rPr>
        <w:t>5</w:t>
      </w:r>
      <w:r w:rsidRPr="00864163">
        <w:rPr>
          <w:rFonts w:cs="Calibri"/>
          <w:sz w:val="22"/>
          <w:lang w:val="fr-CA" w:eastAsia="fr-CA"/>
        </w:rPr>
        <w:t>%</w:t>
      </w:r>
      <w:r w:rsidR="00314950">
        <w:rPr>
          <w:rFonts w:cs="Calibri"/>
          <w:sz w:val="22"/>
          <w:lang w:val="fr-CA" w:eastAsia="fr-CA"/>
        </w:rPr>
        <w:t xml:space="preserve"> de la note finale</w:t>
      </w:r>
      <w:r w:rsidRPr="00864163">
        <w:rPr>
          <w:rFonts w:cs="Calibri"/>
          <w:sz w:val="22"/>
          <w:lang w:val="fr-CA" w:eastAsia="fr-CA"/>
        </w:rPr>
        <w:t>.</w:t>
      </w:r>
    </w:p>
    <w:p w:rsidR="00AD558B" w:rsidRPr="00864163" w:rsidRDefault="00AD558B" w:rsidP="00AD558B">
      <w:pPr>
        <w:pStyle w:val="Paragraphedeliste"/>
        <w:rPr>
          <w:rFonts w:cs="Calibri"/>
          <w:sz w:val="22"/>
          <w:lang w:val="fr-CA" w:eastAsia="fr-CA"/>
        </w:rPr>
      </w:pPr>
    </w:p>
    <w:p w:rsidR="00AD558B" w:rsidRPr="00864163" w:rsidRDefault="00AD558B" w:rsidP="0027309E">
      <w:pPr>
        <w:pStyle w:val="Paragraphedeliste"/>
        <w:numPr>
          <w:ilvl w:val="0"/>
          <w:numId w:val="2"/>
        </w:numPr>
        <w:jc w:val="both"/>
        <w:rPr>
          <w:rFonts w:cs="Calibri"/>
          <w:sz w:val="22"/>
          <w:lang w:val="fr-CA" w:eastAsia="fr-CA"/>
        </w:rPr>
      </w:pPr>
      <w:r w:rsidRPr="00864163">
        <w:rPr>
          <w:rFonts w:cs="Calibri"/>
          <w:sz w:val="22"/>
          <w:lang w:val="fr-CA" w:eastAsia="fr-CA"/>
        </w:rPr>
        <w:t>L’examen doit être remis à la fin du cours.</w:t>
      </w:r>
    </w:p>
    <w:p w:rsidR="00AD558B" w:rsidRPr="00864163" w:rsidRDefault="00AD558B" w:rsidP="00AD558B">
      <w:pPr>
        <w:pStyle w:val="Paragraphedeliste"/>
        <w:rPr>
          <w:rFonts w:cs="Calibri"/>
          <w:sz w:val="22"/>
          <w:lang w:val="fr-CA" w:eastAsia="fr-CA"/>
        </w:rPr>
      </w:pPr>
    </w:p>
    <w:p w:rsidR="00AD558B" w:rsidRDefault="00AD558B" w:rsidP="0027309E">
      <w:pPr>
        <w:pStyle w:val="Paragraphedeliste"/>
        <w:numPr>
          <w:ilvl w:val="0"/>
          <w:numId w:val="2"/>
        </w:numPr>
        <w:jc w:val="both"/>
        <w:rPr>
          <w:rFonts w:cs="Calibri"/>
          <w:sz w:val="22"/>
          <w:lang w:val="fr-CA" w:eastAsia="fr-CA"/>
        </w:rPr>
      </w:pPr>
      <w:r w:rsidRPr="00864163">
        <w:rPr>
          <w:rFonts w:cs="Calibri"/>
          <w:sz w:val="22"/>
          <w:lang w:val="fr-CA" w:eastAsia="fr-CA"/>
        </w:rPr>
        <w:t>La matière couverte comprend les semaines 1-</w:t>
      </w:r>
      <w:r w:rsidR="00CF39FF">
        <w:rPr>
          <w:rFonts w:cs="Calibri"/>
          <w:sz w:val="22"/>
          <w:lang w:val="fr-CA" w:eastAsia="fr-CA"/>
        </w:rPr>
        <w:t>3 et 6</w:t>
      </w:r>
      <w:r w:rsidRPr="00864163">
        <w:rPr>
          <w:rFonts w:cs="Calibri"/>
          <w:sz w:val="22"/>
          <w:lang w:val="fr-CA" w:eastAsia="fr-CA"/>
        </w:rPr>
        <w:t xml:space="preserve"> inclusivement.</w:t>
      </w:r>
    </w:p>
    <w:p w:rsidR="00E0326C" w:rsidRPr="00E0326C" w:rsidRDefault="00E0326C" w:rsidP="00E0326C">
      <w:pPr>
        <w:pStyle w:val="Paragraphedeliste"/>
        <w:rPr>
          <w:rFonts w:cs="Calibri"/>
          <w:sz w:val="22"/>
          <w:lang w:val="fr-CA" w:eastAsia="fr-CA"/>
        </w:rPr>
      </w:pPr>
    </w:p>
    <w:p w:rsidR="00AD558B" w:rsidRPr="00E0326C" w:rsidRDefault="00E0326C" w:rsidP="00AD558B">
      <w:pPr>
        <w:pStyle w:val="Paragraphedeliste"/>
        <w:numPr>
          <w:ilvl w:val="0"/>
          <w:numId w:val="2"/>
        </w:numPr>
        <w:jc w:val="both"/>
        <w:rPr>
          <w:rFonts w:cs="Calibri"/>
          <w:sz w:val="22"/>
          <w:lang w:val="fr-CA" w:eastAsia="fr-CA"/>
        </w:rPr>
      </w:pPr>
      <w:r>
        <w:rPr>
          <w:rFonts w:cs="Calibri"/>
          <w:sz w:val="22"/>
          <w:lang w:val="fr-CA" w:eastAsia="fr-CA"/>
        </w:rPr>
        <w:t>Vous répondez directement dans le document sur Team's pour les questions 1 à 6 et 8 – 9.</w:t>
      </w:r>
    </w:p>
    <w:p w:rsidR="00AD558B" w:rsidRPr="00864163" w:rsidRDefault="00AD558B" w:rsidP="00AD558B">
      <w:pPr>
        <w:rPr>
          <w:color w:val="005DAC"/>
          <w:sz w:val="40"/>
          <w:szCs w:val="20"/>
          <w:lang w:val="fr-CA"/>
        </w:rPr>
      </w:pPr>
      <w:r w:rsidRPr="00864163">
        <w:rPr>
          <w:color w:val="005DAC"/>
          <w:lang w:val="fr-CA"/>
        </w:rPr>
        <w:br w:type="page"/>
      </w:r>
    </w:p>
    <w:p w:rsidR="00B93443" w:rsidRPr="00864163" w:rsidRDefault="00CF39FF" w:rsidP="00B93443">
      <w:pPr>
        <w:pStyle w:val="Titre2avecligne"/>
        <w:pBdr>
          <w:bottom w:val="single" w:sz="8" w:space="0" w:color="DDDDDD"/>
        </w:pBdr>
        <w:rPr>
          <w:color w:val="005DAC"/>
          <w:lang w:val="fr-CA"/>
        </w:rPr>
      </w:pPr>
      <w:r>
        <w:rPr>
          <w:color w:val="005DAC"/>
          <w:lang w:val="fr-CA"/>
        </w:rPr>
        <w:lastRenderedPageBreak/>
        <w:t>Cryptographie</w:t>
      </w:r>
    </w:p>
    <w:p w:rsidR="00B93443" w:rsidRPr="00864163" w:rsidRDefault="00B93443" w:rsidP="00B93443">
      <w:pPr>
        <w:ind w:left="284"/>
        <w:rPr>
          <w:b/>
          <w:sz w:val="22"/>
          <w:szCs w:val="22"/>
          <w:lang w:val="fr-CA"/>
        </w:rPr>
      </w:pPr>
    </w:p>
    <w:p w:rsidR="004A3803" w:rsidRDefault="00B93443" w:rsidP="004A3803">
      <w:pPr>
        <w:ind w:left="284"/>
        <w:jc w:val="both"/>
        <w:rPr>
          <w:b/>
          <w:sz w:val="22"/>
          <w:szCs w:val="22"/>
          <w:lang w:val="fr-CA"/>
        </w:rPr>
      </w:pPr>
      <w:r w:rsidRPr="00864163">
        <w:rPr>
          <w:b/>
          <w:sz w:val="22"/>
          <w:szCs w:val="22"/>
          <w:lang w:val="fr-CA"/>
        </w:rPr>
        <w:t>Q</w:t>
      </w:r>
      <w:r w:rsidR="00F90580">
        <w:rPr>
          <w:b/>
          <w:sz w:val="22"/>
          <w:szCs w:val="22"/>
          <w:lang w:val="fr-CA"/>
        </w:rPr>
        <w:t>0</w:t>
      </w:r>
      <w:r w:rsidRPr="00864163">
        <w:rPr>
          <w:b/>
          <w:sz w:val="22"/>
          <w:szCs w:val="22"/>
          <w:lang w:val="fr-CA"/>
        </w:rPr>
        <w:t>1 : </w:t>
      </w:r>
      <w:r w:rsidR="008468B8">
        <w:rPr>
          <w:b/>
          <w:sz w:val="22"/>
          <w:szCs w:val="22"/>
          <w:lang w:val="fr-CA"/>
        </w:rPr>
        <w:t>Combien y avait-il de combinaisons possibles pour la clef brute du message dans la machine Enigma ?</w:t>
      </w:r>
      <w:r w:rsidRPr="00864163">
        <w:rPr>
          <w:b/>
          <w:sz w:val="22"/>
          <w:szCs w:val="22"/>
          <w:lang w:val="fr-CA"/>
        </w:rPr>
        <w:t xml:space="preserve"> </w:t>
      </w:r>
      <w:r w:rsidR="00471627" w:rsidRPr="00DC40C0">
        <w:rPr>
          <w:b/>
          <w:sz w:val="22"/>
          <w:szCs w:val="22"/>
          <w:lang w:val="fr-CA"/>
        </w:rPr>
        <w:t>(</w:t>
      </w:r>
      <w:r w:rsidR="008468B8">
        <w:rPr>
          <w:b/>
          <w:sz w:val="22"/>
          <w:szCs w:val="22"/>
          <w:lang w:val="fr-CA"/>
        </w:rPr>
        <w:t>2</w:t>
      </w:r>
      <w:r w:rsidRPr="00DC40C0">
        <w:rPr>
          <w:b/>
          <w:sz w:val="22"/>
          <w:szCs w:val="22"/>
          <w:lang w:val="fr-CA"/>
        </w:rPr>
        <w:t xml:space="preserve"> pts)</w:t>
      </w:r>
      <w:r w:rsidR="008468B8">
        <w:rPr>
          <w:b/>
          <w:sz w:val="22"/>
          <w:szCs w:val="22"/>
          <w:lang w:val="fr-CA"/>
        </w:rPr>
        <w:t xml:space="preserve"> </w:t>
      </w:r>
    </w:p>
    <w:p w:rsidR="004A3803" w:rsidRDefault="004A3803" w:rsidP="004A3803">
      <w:pPr>
        <w:ind w:left="284"/>
        <w:jc w:val="both"/>
        <w:rPr>
          <w:b/>
          <w:sz w:val="22"/>
          <w:szCs w:val="22"/>
          <w:lang w:val="fr-CA"/>
        </w:rPr>
      </w:pPr>
    </w:p>
    <w:p w:rsidR="004A3803" w:rsidRDefault="004A3803" w:rsidP="004A3803">
      <w:pPr>
        <w:pBdr>
          <w:bottom w:val="single" w:sz="12" w:space="1" w:color="auto"/>
        </w:pBdr>
        <w:ind w:left="284"/>
        <w:jc w:val="both"/>
        <w:rPr>
          <w:b/>
          <w:sz w:val="22"/>
          <w:szCs w:val="22"/>
          <w:lang w:val="fr-CA"/>
        </w:rPr>
      </w:pPr>
    </w:p>
    <w:p w:rsidR="008468B8" w:rsidRDefault="008468B8" w:rsidP="00B93443">
      <w:pPr>
        <w:ind w:left="284"/>
        <w:jc w:val="both"/>
        <w:rPr>
          <w:b/>
          <w:sz w:val="22"/>
          <w:szCs w:val="22"/>
          <w:lang w:val="fr-CA"/>
        </w:rPr>
      </w:pPr>
    </w:p>
    <w:p w:rsidR="008468B8" w:rsidRDefault="008468B8" w:rsidP="00B93443">
      <w:pPr>
        <w:ind w:left="284"/>
        <w:jc w:val="both"/>
        <w:rPr>
          <w:b/>
          <w:sz w:val="22"/>
          <w:szCs w:val="22"/>
          <w:lang w:val="fr-CA"/>
        </w:rPr>
      </w:pPr>
    </w:p>
    <w:p w:rsidR="008468B8" w:rsidRDefault="008468B8" w:rsidP="00B93443">
      <w:pPr>
        <w:ind w:left="284"/>
        <w:jc w:val="both"/>
        <w:rPr>
          <w:b/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>Q02 : Quel est la plus grande problématique liée à l'utilisation des clés symétriques ? (2 pts)</w:t>
      </w:r>
    </w:p>
    <w:p w:rsidR="008468B8" w:rsidRDefault="008468B8" w:rsidP="00B93443">
      <w:pPr>
        <w:pBdr>
          <w:bottom w:val="single" w:sz="12" w:space="1" w:color="auto"/>
        </w:pBdr>
        <w:ind w:left="284"/>
        <w:jc w:val="both"/>
        <w:rPr>
          <w:b/>
          <w:sz w:val="22"/>
          <w:szCs w:val="22"/>
          <w:lang w:val="fr-CA"/>
        </w:rPr>
      </w:pPr>
    </w:p>
    <w:p w:rsidR="008468B8" w:rsidRDefault="008468B8" w:rsidP="00B93443">
      <w:pPr>
        <w:pBdr>
          <w:bottom w:val="single" w:sz="12" w:space="1" w:color="auto"/>
        </w:pBdr>
        <w:ind w:left="284"/>
        <w:jc w:val="both"/>
        <w:rPr>
          <w:b/>
          <w:sz w:val="22"/>
          <w:szCs w:val="22"/>
          <w:lang w:val="fr-CA"/>
        </w:rPr>
      </w:pPr>
    </w:p>
    <w:p w:rsidR="008468B8" w:rsidRDefault="008468B8" w:rsidP="00B93443">
      <w:pPr>
        <w:ind w:left="284"/>
        <w:jc w:val="both"/>
        <w:rPr>
          <w:b/>
          <w:sz w:val="22"/>
          <w:szCs w:val="22"/>
          <w:lang w:val="fr-CA"/>
        </w:rPr>
      </w:pPr>
    </w:p>
    <w:p w:rsidR="008468B8" w:rsidRDefault="008468B8" w:rsidP="00B93443">
      <w:pPr>
        <w:ind w:left="284"/>
        <w:jc w:val="both"/>
        <w:rPr>
          <w:b/>
          <w:sz w:val="22"/>
          <w:szCs w:val="22"/>
          <w:lang w:val="fr-CA"/>
        </w:rPr>
      </w:pPr>
    </w:p>
    <w:p w:rsidR="008468B8" w:rsidRDefault="004A3803" w:rsidP="00B93443">
      <w:pPr>
        <w:ind w:left="284"/>
        <w:jc w:val="both"/>
        <w:rPr>
          <w:b/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>Q03 : Quel sont les éléments qui composent la cryptographie ?</w:t>
      </w:r>
      <w:r w:rsidR="00C04C0C">
        <w:rPr>
          <w:b/>
          <w:sz w:val="22"/>
          <w:szCs w:val="22"/>
          <w:lang w:val="fr-CA"/>
        </w:rPr>
        <w:t xml:space="preserve"> (</w:t>
      </w:r>
      <w:r w:rsidR="00B03D03">
        <w:rPr>
          <w:b/>
          <w:sz w:val="22"/>
          <w:szCs w:val="22"/>
          <w:lang w:val="fr-CA"/>
        </w:rPr>
        <w:t>2</w:t>
      </w:r>
      <w:r w:rsidR="00C04C0C">
        <w:rPr>
          <w:b/>
          <w:sz w:val="22"/>
          <w:szCs w:val="22"/>
          <w:lang w:val="fr-CA"/>
        </w:rPr>
        <w:t xml:space="preserve"> pts)</w:t>
      </w:r>
    </w:p>
    <w:p w:rsidR="004A3803" w:rsidRDefault="004A3803" w:rsidP="00B93443">
      <w:pPr>
        <w:pBdr>
          <w:bottom w:val="single" w:sz="12" w:space="1" w:color="auto"/>
        </w:pBdr>
        <w:ind w:left="284"/>
        <w:jc w:val="both"/>
        <w:rPr>
          <w:b/>
          <w:sz w:val="22"/>
          <w:szCs w:val="22"/>
          <w:lang w:val="fr-CA"/>
        </w:rPr>
      </w:pPr>
    </w:p>
    <w:p w:rsidR="004A3803" w:rsidRDefault="004A3803" w:rsidP="00B93443">
      <w:pPr>
        <w:pBdr>
          <w:bottom w:val="single" w:sz="12" w:space="1" w:color="auto"/>
        </w:pBdr>
        <w:ind w:left="284"/>
        <w:jc w:val="both"/>
        <w:rPr>
          <w:b/>
          <w:sz w:val="22"/>
          <w:szCs w:val="22"/>
          <w:lang w:val="fr-CA"/>
        </w:rPr>
      </w:pPr>
    </w:p>
    <w:p w:rsidR="004A3803" w:rsidRPr="00864163" w:rsidRDefault="004A3803" w:rsidP="00B93443">
      <w:pPr>
        <w:ind w:left="284"/>
        <w:jc w:val="both"/>
        <w:rPr>
          <w:b/>
          <w:sz w:val="22"/>
          <w:szCs w:val="22"/>
          <w:lang w:val="fr-CA"/>
        </w:rPr>
      </w:pPr>
    </w:p>
    <w:p w:rsidR="00B93443" w:rsidRPr="008468B8" w:rsidRDefault="00B93443" w:rsidP="008468B8">
      <w:pPr>
        <w:jc w:val="both"/>
        <w:rPr>
          <w:b/>
          <w:sz w:val="22"/>
          <w:szCs w:val="22"/>
          <w:lang w:val="fr-CA"/>
        </w:rPr>
      </w:pPr>
    </w:p>
    <w:p w:rsidR="00B93443" w:rsidRDefault="004A3803" w:rsidP="004A3803">
      <w:pPr>
        <w:ind w:left="284"/>
        <w:rPr>
          <w:b/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Q04 : </w:t>
      </w:r>
      <w:r w:rsidR="00AF6D65">
        <w:rPr>
          <w:b/>
          <w:sz w:val="22"/>
          <w:szCs w:val="22"/>
          <w:lang w:val="fr-CA"/>
        </w:rPr>
        <w:t>Qu</w:t>
      </w:r>
      <w:r w:rsidR="00C04C0C">
        <w:rPr>
          <w:b/>
          <w:sz w:val="22"/>
          <w:szCs w:val="22"/>
          <w:lang w:val="fr-CA"/>
        </w:rPr>
        <w:t>'est-ce que le chiffrement polygraphique ? (2 pts)</w:t>
      </w:r>
    </w:p>
    <w:p w:rsidR="00C04C0C" w:rsidRDefault="00C04C0C" w:rsidP="004A3803">
      <w:pPr>
        <w:pBdr>
          <w:bottom w:val="single" w:sz="12" w:space="1" w:color="auto"/>
        </w:pBdr>
        <w:ind w:left="284"/>
        <w:rPr>
          <w:b/>
          <w:sz w:val="22"/>
          <w:szCs w:val="22"/>
          <w:lang w:val="fr-CA"/>
        </w:rPr>
      </w:pPr>
    </w:p>
    <w:p w:rsidR="00C04C0C" w:rsidRDefault="00C04C0C" w:rsidP="004A3803">
      <w:pPr>
        <w:pBdr>
          <w:bottom w:val="single" w:sz="12" w:space="1" w:color="auto"/>
        </w:pBdr>
        <w:ind w:left="284"/>
        <w:rPr>
          <w:b/>
          <w:sz w:val="22"/>
          <w:szCs w:val="22"/>
          <w:lang w:val="fr-CA"/>
        </w:rPr>
      </w:pPr>
    </w:p>
    <w:p w:rsidR="00C04C0C" w:rsidRPr="00864163" w:rsidRDefault="00C04C0C" w:rsidP="004A3803">
      <w:pPr>
        <w:ind w:left="284"/>
        <w:rPr>
          <w:b/>
          <w:sz w:val="22"/>
          <w:szCs w:val="22"/>
          <w:lang w:val="fr-CA"/>
        </w:rPr>
      </w:pPr>
    </w:p>
    <w:p w:rsidR="00B93443" w:rsidRPr="00864163" w:rsidRDefault="00B93443" w:rsidP="008468B8">
      <w:pPr>
        <w:pStyle w:val="Texte"/>
        <w:spacing w:line="240" w:lineRule="auto"/>
        <w:ind w:left="0"/>
        <w:jc w:val="both"/>
        <w:rPr>
          <w:sz w:val="22"/>
          <w:szCs w:val="22"/>
        </w:rPr>
      </w:pPr>
    </w:p>
    <w:p w:rsidR="00C04C0C" w:rsidRDefault="00C04C0C" w:rsidP="00C04C0C">
      <w:pPr>
        <w:pStyle w:val="Texte"/>
        <w:spacing w:line="240" w:lineRule="auto"/>
        <w:ind w:left="28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Q05 : Quel est le plus grand risque que l'on court avec l'algorithme de chiffrement RSA (ne répondez pas l'ordinateur quantique) ? (2 pts)</w:t>
      </w:r>
    </w:p>
    <w:p w:rsidR="00C04C0C" w:rsidRDefault="00C04C0C" w:rsidP="000F3CA8">
      <w:pPr>
        <w:pStyle w:val="Texte"/>
        <w:pBdr>
          <w:bottom w:val="single" w:sz="12" w:space="1" w:color="auto"/>
        </w:pBdr>
        <w:spacing w:line="240" w:lineRule="auto"/>
        <w:ind w:left="284"/>
        <w:jc w:val="both"/>
        <w:rPr>
          <w:b/>
          <w:sz w:val="22"/>
          <w:szCs w:val="22"/>
        </w:rPr>
      </w:pPr>
    </w:p>
    <w:p w:rsidR="000F3CA8" w:rsidRDefault="000F3CA8" w:rsidP="000F3CA8">
      <w:pPr>
        <w:pStyle w:val="Texte"/>
        <w:pBdr>
          <w:bottom w:val="single" w:sz="12" w:space="1" w:color="auto"/>
        </w:pBdr>
        <w:spacing w:line="240" w:lineRule="auto"/>
        <w:ind w:left="284"/>
        <w:jc w:val="both"/>
        <w:rPr>
          <w:b/>
          <w:sz w:val="22"/>
          <w:szCs w:val="22"/>
        </w:rPr>
      </w:pPr>
    </w:p>
    <w:p w:rsidR="000F3CA8" w:rsidRDefault="000F3CA8" w:rsidP="00B93443">
      <w:pPr>
        <w:pStyle w:val="Texte"/>
        <w:spacing w:line="240" w:lineRule="auto"/>
        <w:jc w:val="both"/>
        <w:rPr>
          <w:sz w:val="22"/>
          <w:szCs w:val="22"/>
        </w:rPr>
      </w:pPr>
    </w:p>
    <w:p w:rsidR="000F3CA8" w:rsidRDefault="000F3CA8" w:rsidP="00B93443">
      <w:pPr>
        <w:pStyle w:val="Texte"/>
        <w:spacing w:line="240" w:lineRule="auto"/>
        <w:jc w:val="both"/>
        <w:rPr>
          <w:sz w:val="22"/>
          <w:szCs w:val="22"/>
        </w:rPr>
      </w:pPr>
    </w:p>
    <w:p w:rsidR="000F3CA8" w:rsidRDefault="000F3CA8" w:rsidP="000F3CA8">
      <w:pPr>
        <w:pStyle w:val="Texte"/>
        <w:spacing w:line="240" w:lineRule="auto"/>
        <w:ind w:left="28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Q06 : En quoi consiste le hachage cryptographique ? (</w:t>
      </w:r>
      <w:r w:rsidR="00B03D03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 xml:space="preserve"> pts)</w:t>
      </w:r>
    </w:p>
    <w:p w:rsidR="000F3CA8" w:rsidRDefault="000F3CA8" w:rsidP="000F3CA8">
      <w:pPr>
        <w:pStyle w:val="Texte"/>
        <w:pBdr>
          <w:bottom w:val="single" w:sz="12" w:space="1" w:color="auto"/>
        </w:pBdr>
        <w:spacing w:line="240" w:lineRule="auto"/>
        <w:ind w:left="284"/>
        <w:jc w:val="both"/>
        <w:rPr>
          <w:b/>
          <w:sz w:val="22"/>
          <w:szCs w:val="22"/>
        </w:rPr>
      </w:pPr>
    </w:p>
    <w:p w:rsidR="000F3CA8" w:rsidRDefault="000F3CA8" w:rsidP="000F3CA8">
      <w:pPr>
        <w:pStyle w:val="Texte"/>
        <w:pBdr>
          <w:bottom w:val="single" w:sz="12" w:space="1" w:color="auto"/>
        </w:pBdr>
        <w:spacing w:line="240" w:lineRule="auto"/>
        <w:ind w:left="284"/>
        <w:jc w:val="both"/>
        <w:rPr>
          <w:b/>
          <w:sz w:val="22"/>
          <w:szCs w:val="22"/>
        </w:rPr>
      </w:pPr>
    </w:p>
    <w:p w:rsidR="000F3CA8" w:rsidRDefault="000F3CA8" w:rsidP="000F3CA8">
      <w:pPr>
        <w:pStyle w:val="Texte"/>
        <w:spacing w:line="240" w:lineRule="auto"/>
        <w:ind w:left="284"/>
        <w:jc w:val="both"/>
        <w:rPr>
          <w:sz w:val="22"/>
          <w:szCs w:val="22"/>
        </w:rPr>
      </w:pPr>
    </w:p>
    <w:p w:rsidR="000F3CA8" w:rsidRDefault="000F3CA8" w:rsidP="000F3CA8">
      <w:pPr>
        <w:pStyle w:val="Texte"/>
        <w:pBdr>
          <w:bottom w:val="single" w:sz="12" w:space="1" w:color="auto"/>
        </w:pBdr>
        <w:spacing w:line="240" w:lineRule="auto"/>
        <w:ind w:left="284"/>
        <w:jc w:val="both"/>
        <w:rPr>
          <w:b/>
          <w:sz w:val="22"/>
          <w:szCs w:val="22"/>
        </w:rPr>
      </w:pPr>
    </w:p>
    <w:p w:rsidR="000F3CA8" w:rsidRDefault="000F3CA8" w:rsidP="000F3CA8">
      <w:pPr>
        <w:pStyle w:val="Texte"/>
        <w:spacing w:line="240" w:lineRule="auto"/>
        <w:ind w:left="284"/>
        <w:jc w:val="both"/>
        <w:rPr>
          <w:sz w:val="22"/>
          <w:szCs w:val="22"/>
        </w:rPr>
      </w:pPr>
    </w:p>
    <w:p w:rsidR="000F3CA8" w:rsidRDefault="000F3CA8" w:rsidP="000F3CA8">
      <w:pPr>
        <w:pStyle w:val="Texte"/>
        <w:pBdr>
          <w:bottom w:val="single" w:sz="12" w:space="1" w:color="auto"/>
        </w:pBdr>
        <w:spacing w:line="240" w:lineRule="auto"/>
        <w:ind w:left="284"/>
        <w:jc w:val="both"/>
        <w:rPr>
          <w:b/>
          <w:sz w:val="22"/>
          <w:szCs w:val="22"/>
        </w:rPr>
      </w:pPr>
    </w:p>
    <w:p w:rsidR="000F3CA8" w:rsidRDefault="000F3CA8" w:rsidP="000F3CA8">
      <w:pPr>
        <w:pStyle w:val="Texte"/>
        <w:spacing w:line="240" w:lineRule="auto"/>
        <w:ind w:left="284"/>
        <w:jc w:val="both"/>
        <w:rPr>
          <w:sz w:val="22"/>
          <w:szCs w:val="22"/>
        </w:rPr>
      </w:pPr>
    </w:p>
    <w:p w:rsidR="000F3CA8" w:rsidRDefault="000F3CA8" w:rsidP="000F3CA8">
      <w:pPr>
        <w:pStyle w:val="Texte"/>
        <w:pBdr>
          <w:bottom w:val="single" w:sz="12" w:space="1" w:color="auto"/>
        </w:pBdr>
        <w:spacing w:line="240" w:lineRule="auto"/>
        <w:ind w:left="284"/>
        <w:jc w:val="both"/>
        <w:rPr>
          <w:b/>
          <w:sz w:val="22"/>
          <w:szCs w:val="22"/>
        </w:rPr>
      </w:pPr>
    </w:p>
    <w:p w:rsidR="00B93443" w:rsidRPr="00864163" w:rsidRDefault="00B93443" w:rsidP="000F3CA8">
      <w:pPr>
        <w:pStyle w:val="Texte"/>
        <w:spacing w:line="240" w:lineRule="auto"/>
        <w:ind w:left="284"/>
        <w:jc w:val="both"/>
        <w:rPr>
          <w:sz w:val="22"/>
          <w:szCs w:val="22"/>
        </w:rPr>
      </w:pPr>
      <w:r w:rsidRPr="00864163">
        <w:rPr>
          <w:sz w:val="22"/>
          <w:szCs w:val="22"/>
        </w:rPr>
        <w:br w:type="page"/>
      </w:r>
    </w:p>
    <w:p w:rsidR="00B93443" w:rsidRPr="00864163" w:rsidRDefault="00CF39FF" w:rsidP="00B93443">
      <w:pPr>
        <w:pStyle w:val="Titre2avecligne"/>
        <w:pBdr>
          <w:bottom w:val="single" w:sz="8" w:space="0" w:color="DDDDDD"/>
        </w:pBdr>
        <w:rPr>
          <w:color w:val="005DAC"/>
          <w:lang w:val="fr-CA"/>
        </w:rPr>
      </w:pPr>
      <w:r>
        <w:rPr>
          <w:color w:val="005DAC"/>
          <w:lang w:val="fr-CA"/>
        </w:rPr>
        <w:lastRenderedPageBreak/>
        <w:t>Chiffrement</w:t>
      </w:r>
    </w:p>
    <w:p w:rsidR="00B93443" w:rsidRPr="00864163" w:rsidRDefault="00B93443" w:rsidP="00B93443">
      <w:pPr>
        <w:jc w:val="both"/>
        <w:rPr>
          <w:sz w:val="22"/>
          <w:szCs w:val="22"/>
          <w:lang w:val="fr-CA"/>
        </w:rPr>
      </w:pPr>
    </w:p>
    <w:p w:rsidR="00A76969" w:rsidRDefault="001A65F0" w:rsidP="00FF076C">
      <w:pPr>
        <w:pStyle w:val="Texte"/>
        <w:spacing w:line="240" w:lineRule="auto"/>
        <w:ind w:left="28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Q</w:t>
      </w:r>
      <w:r w:rsidR="00F90580">
        <w:rPr>
          <w:b/>
          <w:sz w:val="22"/>
          <w:szCs w:val="22"/>
        </w:rPr>
        <w:t>0</w:t>
      </w:r>
      <w:r w:rsidR="000F3CA8">
        <w:rPr>
          <w:b/>
          <w:sz w:val="22"/>
          <w:szCs w:val="22"/>
        </w:rPr>
        <w:t>7</w:t>
      </w:r>
      <w:r w:rsidR="00B93443" w:rsidRPr="00864163">
        <w:rPr>
          <w:b/>
          <w:sz w:val="22"/>
          <w:szCs w:val="22"/>
        </w:rPr>
        <w:t xml:space="preserve"> : </w:t>
      </w:r>
      <w:r w:rsidR="00435B36">
        <w:rPr>
          <w:b/>
          <w:sz w:val="22"/>
          <w:szCs w:val="22"/>
        </w:rPr>
        <w:t xml:space="preserve">Modifiez l'application AppChiffrement (téléchargés AppChiffrement.zip) afin de simuler deux utilisateurs qui s'échangent des messages cryptés.  Votre application doit simuler l'échange de message avec clé publique et avec clé privée.  </w:t>
      </w:r>
      <w:r w:rsidR="00E0326C">
        <w:rPr>
          <w:b/>
          <w:sz w:val="22"/>
          <w:szCs w:val="22"/>
        </w:rPr>
        <w:t xml:space="preserve">L'envoyeur écrit un message dans la zone de texte de son formulaire, l'encrypte et l'envoie.  Le destinataire reçoit le message crypté et le décrypte à l'aide de la clé publique ou de la clé privée. Vous avez analysé le fonctionnement de l'application </w:t>
      </w:r>
      <w:bookmarkStart w:id="1" w:name="_GoBack"/>
      <w:bookmarkEnd w:id="1"/>
      <w:r w:rsidR="00E0326C">
        <w:rPr>
          <w:b/>
          <w:sz w:val="22"/>
          <w:szCs w:val="22"/>
        </w:rPr>
        <w:t xml:space="preserve">à la semaine 3, donc vous connaissez son fonctionnement.  Vous remettrez </w:t>
      </w:r>
      <w:r w:rsidR="00435B36">
        <w:rPr>
          <w:b/>
          <w:sz w:val="22"/>
          <w:szCs w:val="22"/>
        </w:rPr>
        <w:t>le répertoire compressé de votre application sur Team's.</w:t>
      </w:r>
      <w:r w:rsidR="006C56F1">
        <w:rPr>
          <w:b/>
          <w:sz w:val="22"/>
          <w:szCs w:val="22"/>
        </w:rPr>
        <w:t xml:space="preserve">  Des images exemples sont disponibles sur Team's.   (25 pts)</w:t>
      </w:r>
    </w:p>
    <w:p w:rsidR="00A76969" w:rsidRDefault="00A76969" w:rsidP="00FF076C">
      <w:pPr>
        <w:pStyle w:val="Texte"/>
        <w:spacing w:line="240" w:lineRule="auto"/>
        <w:ind w:left="284"/>
        <w:jc w:val="both"/>
        <w:rPr>
          <w:b/>
          <w:sz w:val="22"/>
          <w:szCs w:val="22"/>
        </w:rPr>
      </w:pPr>
    </w:p>
    <w:p w:rsidR="00A76969" w:rsidRDefault="00A76969" w:rsidP="00A76969">
      <w:pPr>
        <w:pStyle w:val="Texte"/>
        <w:spacing w:line="240" w:lineRule="auto"/>
        <w:ind w:left="0"/>
        <w:jc w:val="both"/>
        <w:rPr>
          <w:b/>
          <w:sz w:val="22"/>
          <w:szCs w:val="22"/>
        </w:rPr>
      </w:pPr>
    </w:p>
    <w:p w:rsidR="00B93443" w:rsidRPr="00864163" w:rsidRDefault="00476E6E" w:rsidP="00B93443">
      <w:pPr>
        <w:pStyle w:val="Titre2avecligne"/>
        <w:pBdr>
          <w:bottom w:val="single" w:sz="8" w:space="0" w:color="DDDDDD"/>
        </w:pBdr>
        <w:rPr>
          <w:color w:val="005DAC"/>
          <w:lang w:val="fr-CA"/>
        </w:rPr>
      </w:pPr>
      <w:r>
        <w:rPr>
          <w:color w:val="005DAC"/>
          <w:lang w:val="fr-CA"/>
        </w:rPr>
        <w:t>Protocoles réseau</w:t>
      </w:r>
    </w:p>
    <w:p w:rsidR="00B93443" w:rsidRDefault="00FF076C" w:rsidP="00FF076C">
      <w:pPr>
        <w:pStyle w:val="Texte"/>
        <w:spacing w:line="240" w:lineRule="auto"/>
        <w:ind w:left="28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Q0</w:t>
      </w:r>
      <w:r w:rsidR="000F3CA8">
        <w:rPr>
          <w:b/>
          <w:sz w:val="22"/>
          <w:szCs w:val="22"/>
        </w:rPr>
        <w:t>8</w:t>
      </w:r>
      <w:r>
        <w:rPr>
          <w:b/>
          <w:sz w:val="22"/>
          <w:szCs w:val="22"/>
        </w:rPr>
        <w:t xml:space="preserve"> : Quelle est la différence entre les protocoles HTTPS – SSH - TLS.  (5 pts)</w:t>
      </w:r>
    </w:p>
    <w:p w:rsidR="00FF076C" w:rsidRDefault="00FF076C" w:rsidP="00FF076C">
      <w:pPr>
        <w:pStyle w:val="Texte"/>
        <w:pBdr>
          <w:bottom w:val="single" w:sz="12" w:space="1" w:color="auto"/>
        </w:pBdr>
        <w:spacing w:line="240" w:lineRule="auto"/>
        <w:ind w:left="284"/>
        <w:jc w:val="both"/>
        <w:rPr>
          <w:b/>
          <w:sz w:val="22"/>
          <w:szCs w:val="22"/>
        </w:rPr>
      </w:pPr>
    </w:p>
    <w:p w:rsidR="00FF076C" w:rsidRDefault="00FF076C" w:rsidP="00FF076C">
      <w:pPr>
        <w:pStyle w:val="Texte"/>
        <w:pBdr>
          <w:bottom w:val="single" w:sz="12" w:space="1" w:color="auto"/>
        </w:pBdr>
        <w:spacing w:line="240" w:lineRule="auto"/>
        <w:ind w:left="284"/>
        <w:jc w:val="both"/>
        <w:rPr>
          <w:b/>
          <w:sz w:val="22"/>
          <w:szCs w:val="22"/>
        </w:rPr>
      </w:pPr>
    </w:p>
    <w:p w:rsidR="00FF076C" w:rsidRDefault="00FF076C" w:rsidP="00FF076C">
      <w:pPr>
        <w:pStyle w:val="Texte"/>
        <w:spacing w:line="240" w:lineRule="auto"/>
        <w:ind w:left="284"/>
        <w:jc w:val="both"/>
        <w:rPr>
          <w:sz w:val="22"/>
          <w:szCs w:val="22"/>
        </w:rPr>
      </w:pPr>
    </w:p>
    <w:p w:rsidR="00FF076C" w:rsidRDefault="00FF076C" w:rsidP="00FF076C">
      <w:pPr>
        <w:pStyle w:val="Texte"/>
        <w:pBdr>
          <w:bottom w:val="single" w:sz="12" w:space="1" w:color="auto"/>
        </w:pBdr>
        <w:spacing w:line="240" w:lineRule="auto"/>
        <w:ind w:left="284"/>
        <w:jc w:val="both"/>
        <w:rPr>
          <w:b/>
          <w:sz w:val="22"/>
          <w:szCs w:val="22"/>
        </w:rPr>
      </w:pPr>
    </w:p>
    <w:p w:rsidR="00FF076C" w:rsidRDefault="00FF076C" w:rsidP="00FF076C">
      <w:pPr>
        <w:pStyle w:val="Texte"/>
        <w:spacing w:line="240" w:lineRule="auto"/>
        <w:ind w:left="284"/>
        <w:jc w:val="both"/>
        <w:rPr>
          <w:sz w:val="22"/>
          <w:szCs w:val="22"/>
        </w:rPr>
      </w:pPr>
    </w:p>
    <w:p w:rsidR="00FF076C" w:rsidRDefault="00FF076C" w:rsidP="00FF076C">
      <w:pPr>
        <w:pStyle w:val="Texte"/>
        <w:pBdr>
          <w:bottom w:val="single" w:sz="12" w:space="1" w:color="auto"/>
        </w:pBdr>
        <w:spacing w:line="240" w:lineRule="auto"/>
        <w:ind w:left="284"/>
        <w:jc w:val="both"/>
        <w:rPr>
          <w:b/>
          <w:sz w:val="22"/>
          <w:szCs w:val="22"/>
        </w:rPr>
      </w:pPr>
    </w:p>
    <w:p w:rsidR="00FF076C" w:rsidRDefault="00FF076C" w:rsidP="00FF076C">
      <w:pPr>
        <w:pStyle w:val="Texte"/>
        <w:spacing w:line="240" w:lineRule="auto"/>
        <w:ind w:left="284"/>
        <w:jc w:val="both"/>
        <w:rPr>
          <w:sz w:val="22"/>
          <w:szCs w:val="22"/>
        </w:rPr>
      </w:pPr>
    </w:p>
    <w:p w:rsidR="004C5B5B" w:rsidRDefault="004C5B5B" w:rsidP="00FF076C">
      <w:pPr>
        <w:pStyle w:val="Texte"/>
        <w:spacing w:line="240" w:lineRule="auto"/>
        <w:ind w:left="284"/>
        <w:jc w:val="both"/>
        <w:rPr>
          <w:sz w:val="22"/>
          <w:szCs w:val="22"/>
        </w:rPr>
      </w:pPr>
    </w:p>
    <w:p w:rsidR="004C5B5B" w:rsidRDefault="004C5B5B" w:rsidP="00FF076C">
      <w:pPr>
        <w:pStyle w:val="Texte"/>
        <w:spacing w:line="240" w:lineRule="auto"/>
        <w:ind w:left="28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Q09 : Qu'est-ce qu'un certificat de sécurité ?  (</w:t>
      </w:r>
      <w:r w:rsidR="00B03D03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 xml:space="preserve"> pts)</w:t>
      </w:r>
    </w:p>
    <w:p w:rsidR="004C5B5B" w:rsidRDefault="004C5B5B" w:rsidP="00FF076C">
      <w:pPr>
        <w:pStyle w:val="Texte"/>
        <w:spacing w:line="240" w:lineRule="auto"/>
        <w:ind w:left="284"/>
        <w:jc w:val="both"/>
        <w:rPr>
          <w:b/>
          <w:sz w:val="22"/>
          <w:szCs w:val="22"/>
        </w:rPr>
      </w:pPr>
    </w:p>
    <w:p w:rsidR="004C5B5B" w:rsidRDefault="004C5B5B" w:rsidP="004C5B5B">
      <w:pPr>
        <w:pStyle w:val="Texte"/>
        <w:pBdr>
          <w:bottom w:val="single" w:sz="12" w:space="1" w:color="auto"/>
        </w:pBdr>
        <w:spacing w:line="240" w:lineRule="auto"/>
        <w:ind w:left="284"/>
        <w:jc w:val="both"/>
        <w:rPr>
          <w:b/>
          <w:sz w:val="22"/>
          <w:szCs w:val="22"/>
        </w:rPr>
      </w:pPr>
    </w:p>
    <w:p w:rsidR="004C5B5B" w:rsidRDefault="004C5B5B" w:rsidP="00FF076C">
      <w:pPr>
        <w:pStyle w:val="Texte"/>
        <w:spacing w:line="240" w:lineRule="auto"/>
        <w:ind w:left="284"/>
        <w:jc w:val="both"/>
        <w:rPr>
          <w:b/>
          <w:sz w:val="22"/>
          <w:szCs w:val="22"/>
        </w:rPr>
      </w:pPr>
    </w:p>
    <w:p w:rsidR="004C5B5B" w:rsidRDefault="004C5B5B" w:rsidP="004C5B5B">
      <w:pPr>
        <w:pStyle w:val="Texte"/>
        <w:pBdr>
          <w:bottom w:val="single" w:sz="12" w:space="1" w:color="auto"/>
        </w:pBdr>
        <w:spacing w:line="240" w:lineRule="auto"/>
        <w:ind w:left="284"/>
        <w:jc w:val="both"/>
        <w:rPr>
          <w:b/>
          <w:sz w:val="22"/>
          <w:szCs w:val="22"/>
        </w:rPr>
      </w:pPr>
    </w:p>
    <w:p w:rsidR="004C5B5B" w:rsidRDefault="004C5B5B" w:rsidP="00FF076C">
      <w:pPr>
        <w:pStyle w:val="Texte"/>
        <w:spacing w:line="240" w:lineRule="auto"/>
        <w:ind w:left="284"/>
        <w:jc w:val="both"/>
        <w:rPr>
          <w:b/>
          <w:sz w:val="22"/>
          <w:szCs w:val="22"/>
        </w:rPr>
      </w:pPr>
    </w:p>
    <w:p w:rsidR="004C5B5B" w:rsidRDefault="004C5B5B" w:rsidP="004C5B5B">
      <w:pPr>
        <w:pStyle w:val="Texte"/>
        <w:pBdr>
          <w:bottom w:val="single" w:sz="12" w:space="1" w:color="auto"/>
        </w:pBdr>
        <w:spacing w:line="240" w:lineRule="auto"/>
        <w:ind w:left="284"/>
        <w:jc w:val="both"/>
        <w:rPr>
          <w:b/>
          <w:sz w:val="22"/>
          <w:szCs w:val="22"/>
        </w:rPr>
      </w:pPr>
    </w:p>
    <w:p w:rsidR="004C5B5B" w:rsidRPr="004C5B5B" w:rsidRDefault="004C5B5B" w:rsidP="00FF076C">
      <w:pPr>
        <w:pStyle w:val="Texte"/>
        <w:spacing w:line="240" w:lineRule="auto"/>
        <w:ind w:left="284"/>
        <w:jc w:val="both"/>
        <w:rPr>
          <w:b/>
          <w:sz w:val="22"/>
          <w:szCs w:val="22"/>
        </w:rPr>
      </w:pPr>
    </w:p>
    <w:p w:rsidR="00FF076C" w:rsidRDefault="00FF076C" w:rsidP="00FF076C">
      <w:pPr>
        <w:pStyle w:val="Texte"/>
        <w:spacing w:line="240" w:lineRule="auto"/>
        <w:ind w:left="284"/>
        <w:jc w:val="both"/>
        <w:rPr>
          <w:sz w:val="22"/>
          <w:szCs w:val="22"/>
        </w:rPr>
      </w:pPr>
    </w:p>
    <w:p w:rsidR="00FF076C" w:rsidRPr="00FF076C" w:rsidRDefault="00FF076C" w:rsidP="00FF076C">
      <w:pPr>
        <w:pStyle w:val="Texte"/>
        <w:spacing w:line="240" w:lineRule="auto"/>
        <w:ind w:left="284"/>
        <w:jc w:val="both"/>
        <w:rPr>
          <w:sz w:val="22"/>
          <w:szCs w:val="22"/>
        </w:rPr>
      </w:pPr>
    </w:p>
    <w:p w:rsidR="00B93443" w:rsidRPr="00FF076C" w:rsidRDefault="00B93443" w:rsidP="00FF076C">
      <w:pPr>
        <w:jc w:val="both"/>
        <w:rPr>
          <w:b/>
          <w:sz w:val="22"/>
          <w:szCs w:val="22"/>
          <w:lang w:val="fr-CA"/>
        </w:rPr>
      </w:pPr>
    </w:p>
    <w:p w:rsidR="00B93443" w:rsidRPr="00864163" w:rsidRDefault="00B93443" w:rsidP="00B93443">
      <w:pPr>
        <w:rPr>
          <w:color w:val="E89B00"/>
          <w:sz w:val="22"/>
          <w:szCs w:val="22"/>
          <w:lang w:val="fr-CA"/>
        </w:rPr>
      </w:pPr>
    </w:p>
    <w:p w:rsidR="00B93443" w:rsidRPr="00864163" w:rsidRDefault="00B93443" w:rsidP="00B93443">
      <w:pPr>
        <w:ind w:left="284"/>
        <w:jc w:val="both"/>
        <w:rPr>
          <w:b/>
          <w:sz w:val="22"/>
          <w:szCs w:val="22"/>
          <w:lang w:val="fr-CA"/>
        </w:rPr>
      </w:pPr>
    </w:p>
    <w:p w:rsidR="00B93443" w:rsidRPr="00864163" w:rsidRDefault="00B93443" w:rsidP="00B93443">
      <w:pPr>
        <w:ind w:left="284"/>
        <w:jc w:val="both"/>
        <w:rPr>
          <w:b/>
          <w:sz w:val="22"/>
          <w:szCs w:val="22"/>
          <w:lang w:val="fr-CA"/>
        </w:rPr>
      </w:pPr>
    </w:p>
    <w:sectPr w:rsidR="00B93443" w:rsidRPr="00864163" w:rsidSect="008B5D19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29F" w:rsidRDefault="00AE129F">
      <w:r>
        <w:separator/>
      </w:r>
    </w:p>
  </w:endnote>
  <w:endnote w:type="continuationSeparator" w:id="0">
    <w:p w:rsidR="00AE129F" w:rsidRDefault="00AE1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llCapsChar"/>
        <w:color w:val="005DAC"/>
        <w:sz w:val="18"/>
        <w:szCs w:val="18"/>
        <w:lang w:val="fr-CA"/>
      </w:rPr>
      <w:id w:val="-876852453"/>
      <w:docPartObj>
        <w:docPartGallery w:val="Page Numbers (Bottom of Page)"/>
        <w:docPartUnique/>
      </w:docPartObj>
    </w:sdtPr>
    <w:sdtEndPr>
      <w:rPr>
        <w:rStyle w:val="AllCapsChar"/>
      </w:rPr>
    </w:sdtEndPr>
    <w:sdtContent>
      <w:p w:rsidR="007252E8" w:rsidRPr="009E45D1" w:rsidRDefault="009E45D1" w:rsidP="009E45D1">
        <w:pPr>
          <w:pStyle w:val="Pieddepage"/>
          <w:tabs>
            <w:tab w:val="clear" w:pos="4320"/>
            <w:tab w:val="clear" w:pos="8640"/>
            <w:tab w:val="right" w:pos="10773"/>
          </w:tabs>
          <w:jc w:val="right"/>
          <w:rPr>
            <w:rStyle w:val="AllCapsChar"/>
            <w:color w:val="005DAC"/>
            <w:sz w:val="18"/>
            <w:szCs w:val="18"/>
            <w:lang w:val="fr-CA"/>
          </w:rPr>
        </w:pPr>
        <w:r w:rsidRPr="009E45D1">
          <w:rPr>
            <w:rStyle w:val="AllCapsChar"/>
            <w:color w:val="005DAC"/>
            <w:sz w:val="18"/>
            <w:szCs w:val="18"/>
            <w:lang w:val="fr-CA"/>
          </w:rPr>
          <w:fldChar w:fldCharType="begin"/>
        </w:r>
        <w:r w:rsidRPr="009E45D1">
          <w:rPr>
            <w:rStyle w:val="AllCapsChar"/>
            <w:color w:val="005DAC"/>
            <w:sz w:val="18"/>
            <w:szCs w:val="18"/>
            <w:lang w:val="fr-CA"/>
          </w:rPr>
          <w:instrText>PAGE   \* MERGEFORMAT</w:instrText>
        </w:r>
        <w:r w:rsidRPr="009E45D1">
          <w:rPr>
            <w:rStyle w:val="AllCapsChar"/>
            <w:color w:val="005DAC"/>
            <w:sz w:val="18"/>
            <w:szCs w:val="18"/>
            <w:lang w:val="fr-CA"/>
          </w:rPr>
          <w:fldChar w:fldCharType="separate"/>
        </w:r>
        <w:r w:rsidR="00E0326C">
          <w:rPr>
            <w:rStyle w:val="AllCapsChar"/>
            <w:noProof/>
            <w:color w:val="005DAC"/>
            <w:sz w:val="18"/>
            <w:szCs w:val="18"/>
            <w:lang w:val="fr-CA"/>
          </w:rPr>
          <w:t>3</w:t>
        </w:r>
        <w:r w:rsidRPr="009E45D1">
          <w:rPr>
            <w:rStyle w:val="AllCapsChar"/>
            <w:color w:val="005DAC"/>
            <w:sz w:val="18"/>
            <w:szCs w:val="18"/>
            <w:lang w:val="fr-CA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llCapsChar"/>
        <w:color w:val="005DAC"/>
        <w:sz w:val="24"/>
        <w:lang w:val="fr-CA"/>
      </w:rPr>
      <w:id w:val="1770203428"/>
      <w:docPartObj>
        <w:docPartGallery w:val="Page Numbers (Bottom of Page)"/>
        <w:docPartUnique/>
      </w:docPartObj>
    </w:sdtPr>
    <w:sdtEndPr>
      <w:rPr>
        <w:rStyle w:val="AllCapsChar"/>
        <w:sz w:val="18"/>
        <w:szCs w:val="18"/>
      </w:rPr>
    </w:sdtEndPr>
    <w:sdtContent>
      <w:p w:rsidR="007252E8" w:rsidRPr="009E45D1" w:rsidRDefault="009E45D1" w:rsidP="009E45D1">
        <w:pPr>
          <w:pStyle w:val="Pieddepage"/>
          <w:tabs>
            <w:tab w:val="clear" w:pos="4320"/>
            <w:tab w:val="clear" w:pos="8640"/>
            <w:tab w:val="right" w:pos="10773"/>
          </w:tabs>
          <w:jc w:val="right"/>
          <w:rPr>
            <w:rStyle w:val="AllCapsChar"/>
            <w:color w:val="005DAC"/>
            <w:sz w:val="18"/>
            <w:szCs w:val="18"/>
            <w:lang w:val="fr-CA"/>
          </w:rPr>
        </w:pPr>
        <w:r w:rsidRPr="009E45D1">
          <w:rPr>
            <w:rStyle w:val="AllCapsChar"/>
            <w:color w:val="005DAC"/>
            <w:sz w:val="18"/>
            <w:szCs w:val="18"/>
            <w:lang w:val="fr-CA"/>
          </w:rPr>
          <w:fldChar w:fldCharType="begin"/>
        </w:r>
        <w:r w:rsidRPr="009E45D1">
          <w:rPr>
            <w:rStyle w:val="AllCapsChar"/>
            <w:color w:val="005DAC"/>
            <w:sz w:val="18"/>
            <w:szCs w:val="18"/>
            <w:lang w:val="fr-CA"/>
          </w:rPr>
          <w:instrText>PAGE   \* MERGEFORMAT</w:instrText>
        </w:r>
        <w:r w:rsidRPr="009E45D1">
          <w:rPr>
            <w:rStyle w:val="AllCapsChar"/>
            <w:color w:val="005DAC"/>
            <w:sz w:val="18"/>
            <w:szCs w:val="18"/>
            <w:lang w:val="fr-CA"/>
          </w:rPr>
          <w:fldChar w:fldCharType="separate"/>
        </w:r>
        <w:r w:rsidR="00E0326C">
          <w:rPr>
            <w:rStyle w:val="AllCapsChar"/>
            <w:noProof/>
            <w:color w:val="005DAC"/>
            <w:sz w:val="18"/>
            <w:szCs w:val="18"/>
            <w:lang w:val="fr-CA"/>
          </w:rPr>
          <w:t>1</w:t>
        </w:r>
        <w:r w:rsidRPr="009E45D1">
          <w:rPr>
            <w:rStyle w:val="AllCapsChar"/>
            <w:color w:val="005DAC"/>
            <w:sz w:val="18"/>
            <w:szCs w:val="18"/>
            <w:lang w:val="fr-C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29F" w:rsidRDefault="00AE129F">
      <w:r>
        <w:separator/>
      </w:r>
    </w:p>
  </w:footnote>
  <w:footnote w:type="continuationSeparator" w:id="0">
    <w:p w:rsidR="00AE129F" w:rsidRDefault="00AE1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2E8" w:rsidRDefault="008D30F3" w:rsidP="002B752F">
    <w:pPr>
      <w:ind w:right="360"/>
    </w:pP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4" behindDoc="0" locked="0" layoutInCell="1" allowOverlap="1">
              <wp:simplePos x="0" y="0"/>
              <wp:positionH relativeFrom="page">
                <wp:posOffset>1242695</wp:posOffset>
              </wp:positionH>
              <wp:positionV relativeFrom="page">
                <wp:posOffset>1000760</wp:posOffset>
              </wp:positionV>
              <wp:extent cx="2923540" cy="228600"/>
              <wp:effectExtent l="4445" t="635" r="0" b="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35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52E8" w:rsidRDefault="00DD7A31" w:rsidP="00194CDD">
                          <w:pPr>
                            <w:tabs>
                              <w:tab w:val="left" w:pos="360"/>
                            </w:tabs>
                          </w:pPr>
                          <w:r>
                            <w:rPr>
                              <w:rStyle w:val="AllCapsChar"/>
                            </w:rPr>
                            <w:fldChar w:fldCharType="begin"/>
                          </w:r>
                          <w:r w:rsidR="007252E8">
                            <w:rPr>
                              <w:rStyle w:val="AllCapsChar"/>
                            </w:rPr>
                            <w:instrText xml:space="preserve">PAGE  </w:instrText>
                          </w:r>
                          <w:r>
                            <w:rPr>
                              <w:rStyle w:val="AllCapsChar"/>
                            </w:rPr>
                            <w:fldChar w:fldCharType="separate"/>
                          </w:r>
                          <w:r w:rsidR="007252E8">
                            <w:rPr>
                              <w:rStyle w:val="AllCapsChar"/>
                              <w:noProof/>
                            </w:rPr>
                            <w:t>2</w:t>
                          </w:r>
                          <w:r>
                            <w:rPr>
                              <w:rStyle w:val="AllCapsChar"/>
                            </w:rPr>
                            <w:fldChar w:fldCharType="end"/>
                          </w:r>
                          <w:r w:rsidR="007252E8">
                            <w:rPr>
                              <w:rStyle w:val="Numrodepage"/>
                            </w:rPr>
                            <w:tab/>
                          </w:r>
                          <w:r w:rsidR="007252E8">
                            <w:rPr>
                              <w:rStyle w:val="AllCapsChar"/>
                            </w:rPr>
                            <w:t>Titre de la théorie</w:t>
                          </w:r>
                        </w:p>
                        <w:p w:rsidR="007252E8" w:rsidRPr="00194CDD" w:rsidRDefault="007252E8" w:rsidP="00194C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97.85pt;margin-top:78.8pt;width:230.2pt;height:18pt;z-index: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WHtgIAALk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" filled="f" stroked="f">
              <v:textbox>
                <w:txbxContent>
                  <w:p w:rsidR="007252E8" w:rsidRDefault="00DD7A31" w:rsidP="00194CDD">
                    <w:pPr>
                      <w:tabs>
                        <w:tab w:val="left" w:pos="360"/>
                      </w:tabs>
                    </w:pPr>
                    <w:r>
                      <w:rPr>
                        <w:rStyle w:val="AllCapsChar"/>
                      </w:rPr>
                      <w:fldChar w:fldCharType="begin"/>
                    </w:r>
                    <w:r w:rsidR="007252E8">
                      <w:rPr>
                        <w:rStyle w:val="AllCapsChar"/>
                      </w:rPr>
                      <w:instrText xml:space="preserve">PAGE  </w:instrText>
                    </w:r>
                    <w:r>
                      <w:rPr>
                        <w:rStyle w:val="AllCapsChar"/>
                      </w:rPr>
                      <w:fldChar w:fldCharType="separate"/>
                    </w:r>
                    <w:r w:rsidR="007252E8">
                      <w:rPr>
                        <w:rStyle w:val="AllCapsChar"/>
                        <w:noProof/>
                      </w:rPr>
                      <w:t>2</w:t>
                    </w:r>
                    <w:r>
                      <w:rPr>
                        <w:rStyle w:val="AllCapsChar"/>
                      </w:rPr>
                      <w:fldChar w:fldCharType="end"/>
                    </w:r>
                    <w:r w:rsidR="007252E8">
                      <w:rPr>
                        <w:rStyle w:val="Numrodepage"/>
                      </w:rPr>
                      <w:tab/>
                    </w:r>
                    <w:r w:rsidR="007252E8">
                      <w:rPr>
                        <w:rStyle w:val="AllCapsChar"/>
                      </w:rPr>
                      <w:t>Titre de la théorie</w:t>
                    </w:r>
                  </w:p>
                  <w:p w:rsidR="007252E8" w:rsidRPr="00194CDD" w:rsidRDefault="007252E8" w:rsidP="00194CDD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CA" w:eastAsia="fr-CA"/>
      </w:rPr>
      <w:drawing>
        <wp:anchor distT="0" distB="0" distL="114300" distR="114300" simplePos="0" relativeHeight="7" behindDoc="0" locked="0" layoutInCell="1" allowOverlap="1">
          <wp:simplePos x="0" y="0"/>
          <wp:positionH relativeFrom="column">
            <wp:posOffset>4775200</wp:posOffset>
          </wp:positionH>
          <wp:positionV relativeFrom="paragraph">
            <wp:posOffset>-140970</wp:posOffset>
          </wp:positionV>
          <wp:extent cx="629920" cy="629920"/>
          <wp:effectExtent l="0" t="0" r="0" b="0"/>
          <wp:wrapNone/>
          <wp:docPr id="44" name="Image 44" descr="don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don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629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A" w:eastAsia="fr-CA"/>
      </w:rPr>
      <w:drawing>
        <wp:anchor distT="0" distB="0" distL="114300" distR="114300" simplePos="0" relativeHeight="8" behindDoc="0" locked="0" layoutInCell="1" allowOverlap="1">
          <wp:simplePos x="0" y="0"/>
          <wp:positionH relativeFrom="column">
            <wp:posOffset>4064000</wp:posOffset>
          </wp:positionH>
          <wp:positionV relativeFrom="paragraph">
            <wp:posOffset>-140970</wp:posOffset>
          </wp:positionV>
          <wp:extent cx="629920" cy="629920"/>
          <wp:effectExtent l="0" t="0" r="0" b="0"/>
          <wp:wrapNone/>
          <wp:docPr id="45" name="Image 45" descr="me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me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629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A" w:eastAsia="fr-CA"/>
      </w:rPr>
      <w:drawing>
        <wp:anchor distT="0" distB="0" distL="114300" distR="114300" simplePos="0" relativeHeight="10" behindDoc="0" locked="0" layoutInCell="1" allowOverlap="1">
          <wp:simplePos x="0" y="0"/>
          <wp:positionH relativeFrom="column">
            <wp:posOffset>3352800</wp:posOffset>
          </wp:positionH>
          <wp:positionV relativeFrom="paragraph">
            <wp:posOffset>-140970</wp:posOffset>
          </wp:positionV>
          <wp:extent cx="629920" cy="629920"/>
          <wp:effectExtent l="0" t="0" r="0" b="0"/>
          <wp:wrapNone/>
          <wp:docPr id="47" name="Image 47" descr="envi_inf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envi_inf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629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A" w:eastAsia="fr-CA"/>
      </w:rPr>
      <w:drawing>
        <wp:anchor distT="0" distB="0" distL="114300" distR="114300" simplePos="0" relativeHeight="9" behindDoc="0" locked="0" layoutInCell="1" allowOverlap="1">
          <wp:simplePos x="0" y="0"/>
          <wp:positionH relativeFrom="column">
            <wp:posOffset>2692400</wp:posOffset>
          </wp:positionH>
          <wp:positionV relativeFrom="paragraph">
            <wp:posOffset>-140970</wp:posOffset>
          </wp:positionV>
          <wp:extent cx="629920" cy="629920"/>
          <wp:effectExtent l="0" t="0" r="0" b="0"/>
          <wp:wrapNone/>
          <wp:docPr id="46" name="Image 46" descr="outil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utils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629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3" behindDoc="0" locked="0" layoutInCell="1" allowOverlap="1">
              <wp:simplePos x="0" y="0"/>
              <wp:positionH relativeFrom="column">
                <wp:posOffset>50800</wp:posOffset>
              </wp:positionH>
              <wp:positionV relativeFrom="paragraph">
                <wp:posOffset>1270</wp:posOffset>
              </wp:positionV>
              <wp:extent cx="5486400" cy="365760"/>
              <wp:effectExtent l="3175" t="1270" r="0" b="4445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6400" cy="3657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D55254A" id="Rectangle 4" o:spid="_x0000_s1026" style="position:absolute;margin-left:4pt;margin-top:.1pt;width:6in;height:28.8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" stroked="f">
              <v:fill color2="#e89b00" rotate="t" angle="90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5D1" w:rsidRPr="00251C42" w:rsidRDefault="009E45D1" w:rsidP="00B73B45">
    <w:pPr>
      <w:tabs>
        <w:tab w:val="center" w:pos="5103"/>
        <w:tab w:val="right" w:pos="10065"/>
      </w:tabs>
      <w:spacing w:before="240"/>
      <w:jc w:val="right"/>
      <w:rPr>
        <w:rStyle w:val="AllCapsChar"/>
        <w:lang w:val="fr-CA"/>
      </w:rPr>
    </w:pPr>
    <w:r w:rsidRPr="00B73B45">
      <w:rPr>
        <w:b/>
        <w:caps/>
        <w:noProof/>
        <w:sz w:val="18"/>
        <w:szCs w:val="16"/>
        <w:lang w:val="fr-CA" w:eastAsia="fr-C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52396F" wp14:editId="0A722C85">
              <wp:simplePos x="0" y="0"/>
              <wp:positionH relativeFrom="margin">
                <wp:align>left</wp:align>
              </wp:positionH>
              <wp:positionV relativeFrom="paragraph">
                <wp:posOffset>-2540</wp:posOffset>
              </wp:positionV>
              <wp:extent cx="6581140" cy="365760"/>
              <wp:effectExtent l="0" t="0" r="0" b="0"/>
              <wp:wrapNone/>
              <wp:docPr id="1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1140" cy="365760"/>
                      </a:xfrm>
                      <a:prstGeom prst="rect">
                        <a:avLst/>
                      </a:prstGeom>
                      <a:gradFill rotWithShape="1">
                        <a:gsLst>
                          <a:gs pos="2000">
                            <a:schemeClr val="bg1"/>
                          </a:gs>
                          <a:gs pos="100000">
                            <a:srgbClr val="005DAC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27902EE" id="Rectangle 26" o:spid="_x0000_s1026" style="position:absolute;margin-left:0;margin-top:-.2pt;width:518.2pt;height:28.8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" fillcolor="white [3212]" stroked="f">
              <v:fill color2="#005dac" rotate="t" angle="90" colors="0 white;1311f white" focus="100%" type="gradient"/>
              <w10:wrap anchorx="margin"/>
            </v:rect>
          </w:pict>
        </mc:Fallback>
      </mc:AlternateContent>
    </w:r>
    <w:r w:rsidR="00B73B45">
      <w:rPr>
        <w:rStyle w:val="AllCapsChar"/>
        <w:color w:val="FFFFFF" w:themeColor="background1"/>
        <w:sz w:val="18"/>
        <w:lang w:val="fr-CA"/>
      </w:rPr>
      <w:tab/>
    </w:r>
    <w:r w:rsidR="00AD558B">
      <w:rPr>
        <w:rStyle w:val="AllCapsChar"/>
        <w:color w:val="FFFFFF" w:themeColor="background1"/>
        <w:sz w:val="18"/>
        <w:lang w:val="fr-CA"/>
      </w:rPr>
      <w:t>examen mi-session</w:t>
    </w:r>
  </w:p>
  <w:p w:rsidR="007252E8" w:rsidRDefault="007252E8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2E8" w:rsidRDefault="007252E8" w:rsidP="00462A64">
    <w:pPr>
      <w:tabs>
        <w:tab w:val="left" w:pos="87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BD10335_"/>
      </v:shape>
    </w:pict>
  </w:numPicBullet>
  <w:abstractNum w:abstractNumId="0" w15:restartNumberingAfterBreak="0">
    <w:nsid w:val="01A13C8A"/>
    <w:multiLevelType w:val="hybridMultilevel"/>
    <w:tmpl w:val="B3E26EC4"/>
    <w:lvl w:ilvl="0" w:tplc="BC7EDB5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4601"/>
    <w:multiLevelType w:val="hybridMultilevel"/>
    <w:tmpl w:val="B3E26EC4"/>
    <w:lvl w:ilvl="0" w:tplc="BC7EDB5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31A8B"/>
    <w:multiLevelType w:val="hybridMultilevel"/>
    <w:tmpl w:val="17268C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010E5"/>
    <w:multiLevelType w:val="hybridMultilevel"/>
    <w:tmpl w:val="9C5291D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68F3"/>
    <w:multiLevelType w:val="hybridMultilevel"/>
    <w:tmpl w:val="020A916A"/>
    <w:lvl w:ilvl="0" w:tplc="1B747FD2">
      <w:start w:val="1"/>
      <w:numFmt w:val="upperLetter"/>
      <w:lvlText w:val="%1)"/>
      <w:lvlJc w:val="left"/>
      <w:pPr>
        <w:ind w:left="9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40" w:hanging="360"/>
      </w:pPr>
    </w:lvl>
    <w:lvl w:ilvl="2" w:tplc="0C0C001B" w:tentative="1">
      <w:start w:val="1"/>
      <w:numFmt w:val="lowerRoman"/>
      <w:lvlText w:val="%3."/>
      <w:lvlJc w:val="right"/>
      <w:pPr>
        <w:ind w:left="2360" w:hanging="180"/>
      </w:pPr>
    </w:lvl>
    <w:lvl w:ilvl="3" w:tplc="0C0C000F" w:tentative="1">
      <w:start w:val="1"/>
      <w:numFmt w:val="decimal"/>
      <w:lvlText w:val="%4."/>
      <w:lvlJc w:val="left"/>
      <w:pPr>
        <w:ind w:left="3080" w:hanging="360"/>
      </w:pPr>
    </w:lvl>
    <w:lvl w:ilvl="4" w:tplc="0C0C0019" w:tentative="1">
      <w:start w:val="1"/>
      <w:numFmt w:val="lowerLetter"/>
      <w:lvlText w:val="%5."/>
      <w:lvlJc w:val="left"/>
      <w:pPr>
        <w:ind w:left="3800" w:hanging="360"/>
      </w:pPr>
    </w:lvl>
    <w:lvl w:ilvl="5" w:tplc="0C0C001B" w:tentative="1">
      <w:start w:val="1"/>
      <w:numFmt w:val="lowerRoman"/>
      <w:lvlText w:val="%6."/>
      <w:lvlJc w:val="right"/>
      <w:pPr>
        <w:ind w:left="4520" w:hanging="180"/>
      </w:pPr>
    </w:lvl>
    <w:lvl w:ilvl="6" w:tplc="0C0C000F" w:tentative="1">
      <w:start w:val="1"/>
      <w:numFmt w:val="decimal"/>
      <w:lvlText w:val="%7."/>
      <w:lvlJc w:val="left"/>
      <w:pPr>
        <w:ind w:left="5240" w:hanging="360"/>
      </w:pPr>
    </w:lvl>
    <w:lvl w:ilvl="7" w:tplc="0C0C0019" w:tentative="1">
      <w:start w:val="1"/>
      <w:numFmt w:val="lowerLetter"/>
      <w:lvlText w:val="%8."/>
      <w:lvlJc w:val="left"/>
      <w:pPr>
        <w:ind w:left="5960" w:hanging="360"/>
      </w:pPr>
    </w:lvl>
    <w:lvl w:ilvl="8" w:tplc="0C0C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 w15:restartNumberingAfterBreak="0">
    <w:nsid w:val="0D5F36D0"/>
    <w:multiLevelType w:val="hybridMultilevel"/>
    <w:tmpl w:val="1DD831C2"/>
    <w:lvl w:ilvl="0" w:tplc="041E5840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B0A75"/>
    <w:multiLevelType w:val="hybridMultilevel"/>
    <w:tmpl w:val="FA5EA648"/>
    <w:lvl w:ilvl="0" w:tplc="470606A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30" w:hanging="360"/>
      </w:pPr>
    </w:lvl>
    <w:lvl w:ilvl="2" w:tplc="0C0C001B" w:tentative="1">
      <w:start w:val="1"/>
      <w:numFmt w:val="lowerRoman"/>
      <w:lvlText w:val="%3."/>
      <w:lvlJc w:val="right"/>
      <w:pPr>
        <w:ind w:left="2250" w:hanging="180"/>
      </w:pPr>
    </w:lvl>
    <w:lvl w:ilvl="3" w:tplc="0C0C000F" w:tentative="1">
      <w:start w:val="1"/>
      <w:numFmt w:val="decimal"/>
      <w:lvlText w:val="%4."/>
      <w:lvlJc w:val="left"/>
      <w:pPr>
        <w:ind w:left="2970" w:hanging="360"/>
      </w:pPr>
    </w:lvl>
    <w:lvl w:ilvl="4" w:tplc="0C0C0019" w:tentative="1">
      <w:start w:val="1"/>
      <w:numFmt w:val="lowerLetter"/>
      <w:lvlText w:val="%5."/>
      <w:lvlJc w:val="left"/>
      <w:pPr>
        <w:ind w:left="3690" w:hanging="360"/>
      </w:pPr>
    </w:lvl>
    <w:lvl w:ilvl="5" w:tplc="0C0C001B" w:tentative="1">
      <w:start w:val="1"/>
      <w:numFmt w:val="lowerRoman"/>
      <w:lvlText w:val="%6."/>
      <w:lvlJc w:val="right"/>
      <w:pPr>
        <w:ind w:left="4410" w:hanging="180"/>
      </w:pPr>
    </w:lvl>
    <w:lvl w:ilvl="6" w:tplc="0C0C000F" w:tentative="1">
      <w:start w:val="1"/>
      <w:numFmt w:val="decimal"/>
      <w:lvlText w:val="%7."/>
      <w:lvlJc w:val="left"/>
      <w:pPr>
        <w:ind w:left="5130" w:hanging="360"/>
      </w:pPr>
    </w:lvl>
    <w:lvl w:ilvl="7" w:tplc="0C0C0019" w:tentative="1">
      <w:start w:val="1"/>
      <w:numFmt w:val="lowerLetter"/>
      <w:lvlText w:val="%8."/>
      <w:lvlJc w:val="left"/>
      <w:pPr>
        <w:ind w:left="5850" w:hanging="360"/>
      </w:pPr>
    </w:lvl>
    <w:lvl w:ilvl="8" w:tplc="0C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0094DC3"/>
    <w:multiLevelType w:val="hybridMultilevel"/>
    <w:tmpl w:val="609244C4"/>
    <w:lvl w:ilvl="0" w:tplc="394C639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54B0E79"/>
    <w:multiLevelType w:val="hybridMultilevel"/>
    <w:tmpl w:val="563CC3F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C1B10"/>
    <w:multiLevelType w:val="hybridMultilevel"/>
    <w:tmpl w:val="CDB40C48"/>
    <w:lvl w:ilvl="0" w:tplc="6C627700">
      <w:start w:val="1"/>
      <w:numFmt w:val="decimal"/>
      <w:lvlText w:val="%1)"/>
      <w:lvlJc w:val="left"/>
      <w:pPr>
        <w:ind w:left="920" w:hanging="360"/>
      </w:pPr>
      <w:rPr>
        <w:rFonts w:ascii="Century Gothic" w:eastAsia="Times New Roman" w:hAnsi="Century Gothic" w:cs="Times New Roman"/>
      </w:rPr>
    </w:lvl>
    <w:lvl w:ilvl="1" w:tplc="0C0C0019" w:tentative="1">
      <w:start w:val="1"/>
      <w:numFmt w:val="lowerLetter"/>
      <w:lvlText w:val="%2."/>
      <w:lvlJc w:val="left"/>
      <w:pPr>
        <w:ind w:left="1640" w:hanging="360"/>
      </w:pPr>
    </w:lvl>
    <w:lvl w:ilvl="2" w:tplc="0C0C001B" w:tentative="1">
      <w:start w:val="1"/>
      <w:numFmt w:val="lowerRoman"/>
      <w:lvlText w:val="%3."/>
      <w:lvlJc w:val="right"/>
      <w:pPr>
        <w:ind w:left="2360" w:hanging="180"/>
      </w:pPr>
    </w:lvl>
    <w:lvl w:ilvl="3" w:tplc="0C0C000F" w:tentative="1">
      <w:start w:val="1"/>
      <w:numFmt w:val="decimal"/>
      <w:lvlText w:val="%4."/>
      <w:lvlJc w:val="left"/>
      <w:pPr>
        <w:ind w:left="3080" w:hanging="360"/>
      </w:pPr>
    </w:lvl>
    <w:lvl w:ilvl="4" w:tplc="0C0C0019" w:tentative="1">
      <w:start w:val="1"/>
      <w:numFmt w:val="lowerLetter"/>
      <w:lvlText w:val="%5."/>
      <w:lvlJc w:val="left"/>
      <w:pPr>
        <w:ind w:left="3800" w:hanging="360"/>
      </w:pPr>
    </w:lvl>
    <w:lvl w:ilvl="5" w:tplc="0C0C001B" w:tentative="1">
      <w:start w:val="1"/>
      <w:numFmt w:val="lowerRoman"/>
      <w:lvlText w:val="%6."/>
      <w:lvlJc w:val="right"/>
      <w:pPr>
        <w:ind w:left="4520" w:hanging="180"/>
      </w:pPr>
    </w:lvl>
    <w:lvl w:ilvl="6" w:tplc="0C0C000F" w:tentative="1">
      <w:start w:val="1"/>
      <w:numFmt w:val="decimal"/>
      <w:lvlText w:val="%7."/>
      <w:lvlJc w:val="left"/>
      <w:pPr>
        <w:ind w:left="5240" w:hanging="360"/>
      </w:pPr>
    </w:lvl>
    <w:lvl w:ilvl="7" w:tplc="0C0C0019" w:tentative="1">
      <w:start w:val="1"/>
      <w:numFmt w:val="lowerLetter"/>
      <w:lvlText w:val="%8."/>
      <w:lvlJc w:val="left"/>
      <w:pPr>
        <w:ind w:left="5960" w:hanging="360"/>
      </w:pPr>
    </w:lvl>
    <w:lvl w:ilvl="8" w:tplc="0C0C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0" w15:restartNumberingAfterBreak="0">
    <w:nsid w:val="1E056962"/>
    <w:multiLevelType w:val="hybridMultilevel"/>
    <w:tmpl w:val="72ACD488"/>
    <w:lvl w:ilvl="0" w:tplc="8F88DD5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622A2"/>
    <w:multiLevelType w:val="hybridMultilevel"/>
    <w:tmpl w:val="1232633E"/>
    <w:lvl w:ilvl="0" w:tplc="DC0C5526">
      <w:start w:val="1"/>
      <w:numFmt w:val="upperLetter"/>
      <w:lvlText w:val="%1)"/>
      <w:lvlJc w:val="left"/>
      <w:pPr>
        <w:ind w:left="9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40" w:hanging="360"/>
      </w:pPr>
    </w:lvl>
    <w:lvl w:ilvl="2" w:tplc="0C0C001B" w:tentative="1">
      <w:start w:val="1"/>
      <w:numFmt w:val="lowerRoman"/>
      <w:lvlText w:val="%3."/>
      <w:lvlJc w:val="right"/>
      <w:pPr>
        <w:ind w:left="2360" w:hanging="180"/>
      </w:pPr>
    </w:lvl>
    <w:lvl w:ilvl="3" w:tplc="0C0C000F" w:tentative="1">
      <w:start w:val="1"/>
      <w:numFmt w:val="decimal"/>
      <w:lvlText w:val="%4."/>
      <w:lvlJc w:val="left"/>
      <w:pPr>
        <w:ind w:left="3080" w:hanging="360"/>
      </w:pPr>
    </w:lvl>
    <w:lvl w:ilvl="4" w:tplc="0C0C0019" w:tentative="1">
      <w:start w:val="1"/>
      <w:numFmt w:val="lowerLetter"/>
      <w:lvlText w:val="%5."/>
      <w:lvlJc w:val="left"/>
      <w:pPr>
        <w:ind w:left="3800" w:hanging="360"/>
      </w:pPr>
    </w:lvl>
    <w:lvl w:ilvl="5" w:tplc="0C0C001B" w:tentative="1">
      <w:start w:val="1"/>
      <w:numFmt w:val="lowerRoman"/>
      <w:lvlText w:val="%6."/>
      <w:lvlJc w:val="right"/>
      <w:pPr>
        <w:ind w:left="4520" w:hanging="180"/>
      </w:pPr>
    </w:lvl>
    <w:lvl w:ilvl="6" w:tplc="0C0C000F" w:tentative="1">
      <w:start w:val="1"/>
      <w:numFmt w:val="decimal"/>
      <w:lvlText w:val="%7."/>
      <w:lvlJc w:val="left"/>
      <w:pPr>
        <w:ind w:left="5240" w:hanging="360"/>
      </w:pPr>
    </w:lvl>
    <w:lvl w:ilvl="7" w:tplc="0C0C0019" w:tentative="1">
      <w:start w:val="1"/>
      <w:numFmt w:val="lowerLetter"/>
      <w:lvlText w:val="%8."/>
      <w:lvlJc w:val="left"/>
      <w:pPr>
        <w:ind w:left="5960" w:hanging="360"/>
      </w:pPr>
    </w:lvl>
    <w:lvl w:ilvl="8" w:tplc="0C0C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2" w15:restartNumberingAfterBreak="0">
    <w:nsid w:val="20A33F2D"/>
    <w:multiLevelType w:val="hybridMultilevel"/>
    <w:tmpl w:val="1B5CF264"/>
    <w:lvl w:ilvl="0" w:tplc="1B747FD2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30" w:hanging="360"/>
      </w:pPr>
    </w:lvl>
    <w:lvl w:ilvl="2" w:tplc="0C0C001B" w:tentative="1">
      <w:start w:val="1"/>
      <w:numFmt w:val="lowerRoman"/>
      <w:lvlText w:val="%3."/>
      <w:lvlJc w:val="right"/>
      <w:pPr>
        <w:ind w:left="2250" w:hanging="180"/>
      </w:pPr>
    </w:lvl>
    <w:lvl w:ilvl="3" w:tplc="0C0C000F" w:tentative="1">
      <w:start w:val="1"/>
      <w:numFmt w:val="decimal"/>
      <w:lvlText w:val="%4."/>
      <w:lvlJc w:val="left"/>
      <w:pPr>
        <w:ind w:left="2970" w:hanging="360"/>
      </w:pPr>
    </w:lvl>
    <w:lvl w:ilvl="4" w:tplc="0C0C0019" w:tentative="1">
      <w:start w:val="1"/>
      <w:numFmt w:val="lowerLetter"/>
      <w:lvlText w:val="%5."/>
      <w:lvlJc w:val="left"/>
      <w:pPr>
        <w:ind w:left="3690" w:hanging="360"/>
      </w:pPr>
    </w:lvl>
    <w:lvl w:ilvl="5" w:tplc="0C0C001B" w:tentative="1">
      <w:start w:val="1"/>
      <w:numFmt w:val="lowerRoman"/>
      <w:lvlText w:val="%6."/>
      <w:lvlJc w:val="right"/>
      <w:pPr>
        <w:ind w:left="4410" w:hanging="180"/>
      </w:pPr>
    </w:lvl>
    <w:lvl w:ilvl="6" w:tplc="0C0C000F" w:tentative="1">
      <w:start w:val="1"/>
      <w:numFmt w:val="decimal"/>
      <w:lvlText w:val="%7."/>
      <w:lvlJc w:val="left"/>
      <w:pPr>
        <w:ind w:left="5130" w:hanging="360"/>
      </w:pPr>
    </w:lvl>
    <w:lvl w:ilvl="7" w:tplc="0C0C0019" w:tentative="1">
      <w:start w:val="1"/>
      <w:numFmt w:val="lowerLetter"/>
      <w:lvlText w:val="%8."/>
      <w:lvlJc w:val="left"/>
      <w:pPr>
        <w:ind w:left="5850" w:hanging="360"/>
      </w:pPr>
    </w:lvl>
    <w:lvl w:ilvl="8" w:tplc="0C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243A7C37"/>
    <w:multiLevelType w:val="hybridMultilevel"/>
    <w:tmpl w:val="7570C15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573E91"/>
    <w:multiLevelType w:val="hybridMultilevel"/>
    <w:tmpl w:val="336C0CE0"/>
    <w:lvl w:ilvl="0" w:tplc="6B84279A">
      <w:start w:val="1"/>
      <w:numFmt w:val="upperLetter"/>
      <w:lvlText w:val="%1)"/>
      <w:lvlJc w:val="left"/>
      <w:pPr>
        <w:ind w:left="920" w:hanging="360"/>
      </w:pPr>
      <w:rPr>
        <w:rFonts w:ascii="Century Gothic" w:eastAsia="Times New Roman" w:hAnsi="Century Gothic" w:cs="Times New Roman"/>
      </w:rPr>
    </w:lvl>
    <w:lvl w:ilvl="1" w:tplc="0C0C0019" w:tentative="1">
      <w:start w:val="1"/>
      <w:numFmt w:val="lowerLetter"/>
      <w:lvlText w:val="%2."/>
      <w:lvlJc w:val="left"/>
      <w:pPr>
        <w:ind w:left="1640" w:hanging="360"/>
      </w:pPr>
    </w:lvl>
    <w:lvl w:ilvl="2" w:tplc="0C0C001B" w:tentative="1">
      <w:start w:val="1"/>
      <w:numFmt w:val="lowerRoman"/>
      <w:lvlText w:val="%3."/>
      <w:lvlJc w:val="right"/>
      <w:pPr>
        <w:ind w:left="2360" w:hanging="180"/>
      </w:pPr>
    </w:lvl>
    <w:lvl w:ilvl="3" w:tplc="0C0C000F" w:tentative="1">
      <w:start w:val="1"/>
      <w:numFmt w:val="decimal"/>
      <w:lvlText w:val="%4."/>
      <w:lvlJc w:val="left"/>
      <w:pPr>
        <w:ind w:left="3080" w:hanging="360"/>
      </w:pPr>
    </w:lvl>
    <w:lvl w:ilvl="4" w:tplc="0C0C0019" w:tentative="1">
      <w:start w:val="1"/>
      <w:numFmt w:val="lowerLetter"/>
      <w:lvlText w:val="%5."/>
      <w:lvlJc w:val="left"/>
      <w:pPr>
        <w:ind w:left="3800" w:hanging="360"/>
      </w:pPr>
    </w:lvl>
    <w:lvl w:ilvl="5" w:tplc="0C0C001B" w:tentative="1">
      <w:start w:val="1"/>
      <w:numFmt w:val="lowerRoman"/>
      <w:lvlText w:val="%6."/>
      <w:lvlJc w:val="right"/>
      <w:pPr>
        <w:ind w:left="4520" w:hanging="180"/>
      </w:pPr>
    </w:lvl>
    <w:lvl w:ilvl="6" w:tplc="0C0C000F" w:tentative="1">
      <w:start w:val="1"/>
      <w:numFmt w:val="decimal"/>
      <w:lvlText w:val="%7."/>
      <w:lvlJc w:val="left"/>
      <w:pPr>
        <w:ind w:left="5240" w:hanging="360"/>
      </w:pPr>
    </w:lvl>
    <w:lvl w:ilvl="7" w:tplc="0C0C0019" w:tentative="1">
      <w:start w:val="1"/>
      <w:numFmt w:val="lowerLetter"/>
      <w:lvlText w:val="%8."/>
      <w:lvlJc w:val="left"/>
      <w:pPr>
        <w:ind w:left="5960" w:hanging="360"/>
      </w:pPr>
    </w:lvl>
    <w:lvl w:ilvl="8" w:tplc="0C0C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5" w15:restartNumberingAfterBreak="0">
    <w:nsid w:val="3C6C36A4"/>
    <w:multiLevelType w:val="hybridMultilevel"/>
    <w:tmpl w:val="6BF04BD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9600B"/>
    <w:multiLevelType w:val="hybridMultilevel"/>
    <w:tmpl w:val="1A04763E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295BEC"/>
    <w:multiLevelType w:val="hybridMultilevel"/>
    <w:tmpl w:val="FE00D43E"/>
    <w:lvl w:ilvl="0" w:tplc="0F0E0AB4">
      <w:start w:val="1"/>
      <w:numFmt w:val="upperLetter"/>
      <w:lvlText w:val="%1)"/>
      <w:lvlJc w:val="left"/>
      <w:pPr>
        <w:ind w:left="787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507" w:hanging="360"/>
      </w:pPr>
    </w:lvl>
    <w:lvl w:ilvl="2" w:tplc="0C0C001B" w:tentative="1">
      <w:start w:val="1"/>
      <w:numFmt w:val="lowerRoman"/>
      <w:lvlText w:val="%3."/>
      <w:lvlJc w:val="right"/>
      <w:pPr>
        <w:ind w:left="2227" w:hanging="180"/>
      </w:pPr>
    </w:lvl>
    <w:lvl w:ilvl="3" w:tplc="0C0C000F" w:tentative="1">
      <w:start w:val="1"/>
      <w:numFmt w:val="decimal"/>
      <w:lvlText w:val="%4."/>
      <w:lvlJc w:val="left"/>
      <w:pPr>
        <w:ind w:left="2947" w:hanging="360"/>
      </w:pPr>
    </w:lvl>
    <w:lvl w:ilvl="4" w:tplc="0C0C0019" w:tentative="1">
      <w:start w:val="1"/>
      <w:numFmt w:val="lowerLetter"/>
      <w:lvlText w:val="%5."/>
      <w:lvlJc w:val="left"/>
      <w:pPr>
        <w:ind w:left="3667" w:hanging="360"/>
      </w:pPr>
    </w:lvl>
    <w:lvl w:ilvl="5" w:tplc="0C0C001B" w:tentative="1">
      <w:start w:val="1"/>
      <w:numFmt w:val="lowerRoman"/>
      <w:lvlText w:val="%6."/>
      <w:lvlJc w:val="right"/>
      <w:pPr>
        <w:ind w:left="4387" w:hanging="180"/>
      </w:pPr>
    </w:lvl>
    <w:lvl w:ilvl="6" w:tplc="0C0C000F" w:tentative="1">
      <w:start w:val="1"/>
      <w:numFmt w:val="decimal"/>
      <w:lvlText w:val="%7."/>
      <w:lvlJc w:val="left"/>
      <w:pPr>
        <w:ind w:left="5107" w:hanging="360"/>
      </w:pPr>
    </w:lvl>
    <w:lvl w:ilvl="7" w:tplc="0C0C0019" w:tentative="1">
      <w:start w:val="1"/>
      <w:numFmt w:val="lowerLetter"/>
      <w:lvlText w:val="%8."/>
      <w:lvlJc w:val="left"/>
      <w:pPr>
        <w:ind w:left="5827" w:hanging="360"/>
      </w:pPr>
    </w:lvl>
    <w:lvl w:ilvl="8" w:tplc="0C0C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8" w15:restartNumberingAfterBreak="0">
    <w:nsid w:val="46AB4B96"/>
    <w:multiLevelType w:val="hybridMultilevel"/>
    <w:tmpl w:val="26DE880A"/>
    <w:lvl w:ilvl="0" w:tplc="80720984">
      <w:start w:val="1"/>
      <w:numFmt w:val="decimal"/>
      <w:lvlText w:val="%1)"/>
      <w:lvlJc w:val="left"/>
      <w:pPr>
        <w:ind w:left="5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240" w:hanging="360"/>
      </w:pPr>
    </w:lvl>
    <w:lvl w:ilvl="2" w:tplc="0C0C001B" w:tentative="1">
      <w:start w:val="1"/>
      <w:numFmt w:val="lowerRoman"/>
      <w:lvlText w:val="%3."/>
      <w:lvlJc w:val="right"/>
      <w:pPr>
        <w:ind w:left="1960" w:hanging="180"/>
      </w:pPr>
    </w:lvl>
    <w:lvl w:ilvl="3" w:tplc="0C0C000F" w:tentative="1">
      <w:start w:val="1"/>
      <w:numFmt w:val="decimal"/>
      <w:lvlText w:val="%4."/>
      <w:lvlJc w:val="left"/>
      <w:pPr>
        <w:ind w:left="2680" w:hanging="360"/>
      </w:pPr>
    </w:lvl>
    <w:lvl w:ilvl="4" w:tplc="0C0C0019" w:tentative="1">
      <w:start w:val="1"/>
      <w:numFmt w:val="lowerLetter"/>
      <w:lvlText w:val="%5."/>
      <w:lvlJc w:val="left"/>
      <w:pPr>
        <w:ind w:left="3400" w:hanging="360"/>
      </w:pPr>
    </w:lvl>
    <w:lvl w:ilvl="5" w:tplc="0C0C001B" w:tentative="1">
      <w:start w:val="1"/>
      <w:numFmt w:val="lowerRoman"/>
      <w:lvlText w:val="%6."/>
      <w:lvlJc w:val="right"/>
      <w:pPr>
        <w:ind w:left="4120" w:hanging="180"/>
      </w:pPr>
    </w:lvl>
    <w:lvl w:ilvl="6" w:tplc="0C0C000F" w:tentative="1">
      <w:start w:val="1"/>
      <w:numFmt w:val="decimal"/>
      <w:lvlText w:val="%7."/>
      <w:lvlJc w:val="left"/>
      <w:pPr>
        <w:ind w:left="4840" w:hanging="360"/>
      </w:pPr>
    </w:lvl>
    <w:lvl w:ilvl="7" w:tplc="0C0C0019" w:tentative="1">
      <w:start w:val="1"/>
      <w:numFmt w:val="lowerLetter"/>
      <w:lvlText w:val="%8."/>
      <w:lvlJc w:val="left"/>
      <w:pPr>
        <w:ind w:left="5560" w:hanging="360"/>
      </w:pPr>
    </w:lvl>
    <w:lvl w:ilvl="8" w:tplc="0C0C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9" w15:restartNumberingAfterBreak="0">
    <w:nsid w:val="4BC1681B"/>
    <w:multiLevelType w:val="hybridMultilevel"/>
    <w:tmpl w:val="B1826E22"/>
    <w:lvl w:ilvl="0" w:tplc="A00A0D38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C8E62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C0C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8025F"/>
    <w:multiLevelType w:val="hybridMultilevel"/>
    <w:tmpl w:val="591C1A80"/>
    <w:lvl w:ilvl="0" w:tplc="0C0C000F">
      <w:start w:val="1"/>
      <w:numFmt w:val="decimal"/>
      <w:lvlText w:val="%1."/>
      <w:lvlJc w:val="left"/>
      <w:pPr>
        <w:ind w:left="1290" w:hanging="360"/>
      </w:pPr>
    </w:lvl>
    <w:lvl w:ilvl="1" w:tplc="0C0C0019" w:tentative="1">
      <w:start w:val="1"/>
      <w:numFmt w:val="lowerLetter"/>
      <w:lvlText w:val="%2."/>
      <w:lvlJc w:val="left"/>
      <w:pPr>
        <w:ind w:left="2010" w:hanging="360"/>
      </w:pPr>
    </w:lvl>
    <w:lvl w:ilvl="2" w:tplc="0C0C001B" w:tentative="1">
      <w:start w:val="1"/>
      <w:numFmt w:val="lowerRoman"/>
      <w:lvlText w:val="%3."/>
      <w:lvlJc w:val="right"/>
      <w:pPr>
        <w:ind w:left="2730" w:hanging="180"/>
      </w:pPr>
    </w:lvl>
    <w:lvl w:ilvl="3" w:tplc="0C0C000F" w:tentative="1">
      <w:start w:val="1"/>
      <w:numFmt w:val="decimal"/>
      <w:lvlText w:val="%4."/>
      <w:lvlJc w:val="left"/>
      <w:pPr>
        <w:ind w:left="3450" w:hanging="360"/>
      </w:pPr>
    </w:lvl>
    <w:lvl w:ilvl="4" w:tplc="0C0C0019" w:tentative="1">
      <w:start w:val="1"/>
      <w:numFmt w:val="lowerLetter"/>
      <w:lvlText w:val="%5."/>
      <w:lvlJc w:val="left"/>
      <w:pPr>
        <w:ind w:left="4170" w:hanging="360"/>
      </w:pPr>
    </w:lvl>
    <w:lvl w:ilvl="5" w:tplc="0C0C001B" w:tentative="1">
      <w:start w:val="1"/>
      <w:numFmt w:val="lowerRoman"/>
      <w:lvlText w:val="%6."/>
      <w:lvlJc w:val="right"/>
      <w:pPr>
        <w:ind w:left="4890" w:hanging="180"/>
      </w:pPr>
    </w:lvl>
    <w:lvl w:ilvl="6" w:tplc="0C0C000F" w:tentative="1">
      <w:start w:val="1"/>
      <w:numFmt w:val="decimal"/>
      <w:lvlText w:val="%7."/>
      <w:lvlJc w:val="left"/>
      <w:pPr>
        <w:ind w:left="5610" w:hanging="360"/>
      </w:pPr>
    </w:lvl>
    <w:lvl w:ilvl="7" w:tplc="0C0C0019" w:tentative="1">
      <w:start w:val="1"/>
      <w:numFmt w:val="lowerLetter"/>
      <w:lvlText w:val="%8."/>
      <w:lvlJc w:val="left"/>
      <w:pPr>
        <w:ind w:left="6330" w:hanging="360"/>
      </w:pPr>
    </w:lvl>
    <w:lvl w:ilvl="8" w:tplc="0C0C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1" w15:restartNumberingAfterBreak="0">
    <w:nsid w:val="57616CE6"/>
    <w:multiLevelType w:val="hybridMultilevel"/>
    <w:tmpl w:val="FCCE1B3E"/>
    <w:lvl w:ilvl="0" w:tplc="80720984">
      <w:start w:val="1"/>
      <w:numFmt w:val="decimal"/>
      <w:lvlText w:val="%1)"/>
      <w:lvlJc w:val="left"/>
      <w:pPr>
        <w:ind w:left="5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240" w:hanging="360"/>
      </w:pPr>
    </w:lvl>
    <w:lvl w:ilvl="2" w:tplc="0C0C001B" w:tentative="1">
      <w:start w:val="1"/>
      <w:numFmt w:val="lowerRoman"/>
      <w:lvlText w:val="%3."/>
      <w:lvlJc w:val="right"/>
      <w:pPr>
        <w:ind w:left="1960" w:hanging="180"/>
      </w:pPr>
    </w:lvl>
    <w:lvl w:ilvl="3" w:tplc="0C0C000F" w:tentative="1">
      <w:start w:val="1"/>
      <w:numFmt w:val="decimal"/>
      <w:lvlText w:val="%4."/>
      <w:lvlJc w:val="left"/>
      <w:pPr>
        <w:ind w:left="2680" w:hanging="360"/>
      </w:pPr>
    </w:lvl>
    <w:lvl w:ilvl="4" w:tplc="0C0C0019" w:tentative="1">
      <w:start w:val="1"/>
      <w:numFmt w:val="lowerLetter"/>
      <w:lvlText w:val="%5."/>
      <w:lvlJc w:val="left"/>
      <w:pPr>
        <w:ind w:left="3400" w:hanging="360"/>
      </w:pPr>
    </w:lvl>
    <w:lvl w:ilvl="5" w:tplc="0C0C001B" w:tentative="1">
      <w:start w:val="1"/>
      <w:numFmt w:val="lowerRoman"/>
      <w:lvlText w:val="%6."/>
      <w:lvlJc w:val="right"/>
      <w:pPr>
        <w:ind w:left="4120" w:hanging="180"/>
      </w:pPr>
    </w:lvl>
    <w:lvl w:ilvl="6" w:tplc="0C0C000F" w:tentative="1">
      <w:start w:val="1"/>
      <w:numFmt w:val="decimal"/>
      <w:lvlText w:val="%7."/>
      <w:lvlJc w:val="left"/>
      <w:pPr>
        <w:ind w:left="4840" w:hanging="360"/>
      </w:pPr>
    </w:lvl>
    <w:lvl w:ilvl="7" w:tplc="0C0C0019" w:tentative="1">
      <w:start w:val="1"/>
      <w:numFmt w:val="lowerLetter"/>
      <w:lvlText w:val="%8."/>
      <w:lvlJc w:val="left"/>
      <w:pPr>
        <w:ind w:left="5560" w:hanging="360"/>
      </w:pPr>
    </w:lvl>
    <w:lvl w:ilvl="8" w:tplc="0C0C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2" w15:restartNumberingAfterBreak="0">
    <w:nsid w:val="576B5B53"/>
    <w:multiLevelType w:val="hybridMultilevel"/>
    <w:tmpl w:val="1DD831C2"/>
    <w:lvl w:ilvl="0" w:tplc="041E584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10" w:hanging="360"/>
      </w:pPr>
    </w:lvl>
    <w:lvl w:ilvl="2" w:tplc="0C0C001B" w:tentative="1">
      <w:start w:val="1"/>
      <w:numFmt w:val="lowerRoman"/>
      <w:lvlText w:val="%3."/>
      <w:lvlJc w:val="right"/>
      <w:pPr>
        <w:ind w:left="2430" w:hanging="180"/>
      </w:pPr>
    </w:lvl>
    <w:lvl w:ilvl="3" w:tplc="0C0C000F" w:tentative="1">
      <w:start w:val="1"/>
      <w:numFmt w:val="decimal"/>
      <w:lvlText w:val="%4."/>
      <w:lvlJc w:val="left"/>
      <w:pPr>
        <w:ind w:left="3150" w:hanging="360"/>
      </w:pPr>
    </w:lvl>
    <w:lvl w:ilvl="4" w:tplc="0C0C0019" w:tentative="1">
      <w:start w:val="1"/>
      <w:numFmt w:val="lowerLetter"/>
      <w:lvlText w:val="%5."/>
      <w:lvlJc w:val="left"/>
      <w:pPr>
        <w:ind w:left="3870" w:hanging="360"/>
      </w:pPr>
    </w:lvl>
    <w:lvl w:ilvl="5" w:tplc="0C0C001B" w:tentative="1">
      <w:start w:val="1"/>
      <w:numFmt w:val="lowerRoman"/>
      <w:lvlText w:val="%6."/>
      <w:lvlJc w:val="right"/>
      <w:pPr>
        <w:ind w:left="4590" w:hanging="180"/>
      </w:pPr>
    </w:lvl>
    <w:lvl w:ilvl="6" w:tplc="0C0C000F" w:tentative="1">
      <w:start w:val="1"/>
      <w:numFmt w:val="decimal"/>
      <w:lvlText w:val="%7."/>
      <w:lvlJc w:val="left"/>
      <w:pPr>
        <w:ind w:left="5310" w:hanging="360"/>
      </w:pPr>
    </w:lvl>
    <w:lvl w:ilvl="7" w:tplc="0C0C0019" w:tentative="1">
      <w:start w:val="1"/>
      <w:numFmt w:val="lowerLetter"/>
      <w:lvlText w:val="%8."/>
      <w:lvlJc w:val="left"/>
      <w:pPr>
        <w:ind w:left="6030" w:hanging="360"/>
      </w:pPr>
    </w:lvl>
    <w:lvl w:ilvl="8" w:tplc="0C0C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5C7C3BC2"/>
    <w:multiLevelType w:val="hybridMultilevel"/>
    <w:tmpl w:val="1B2E0F76"/>
    <w:lvl w:ilvl="0" w:tplc="0C0C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color w:val="auto"/>
      </w:rPr>
    </w:lvl>
    <w:lvl w:ilvl="1" w:tplc="0C0C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66494013"/>
    <w:multiLevelType w:val="hybridMultilevel"/>
    <w:tmpl w:val="1B5CF264"/>
    <w:lvl w:ilvl="0" w:tplc="1B747FD2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30" w:hanging="360"/>
      </w:pPr>
    </w:lvl>
    <w:lvl w:ilvl="2" w:tplc="0C0C001B" w:tentative="1">
      <w:start w:val="1"/>
      <w:numFmt w:val="lowerRoman"/>
      <w:lvlText w:val="%3."/>
      <w:lvlJc w:val="right"/>
      <w:pPr>
        <w:ind w:left="2250" w:hanging="180"/>
      </w:pPr>
    </w:lvl>
    <w:lvl w:ilvl="3" w:tplc="0C0C000F" w:tentative="1">
      <w:start w:val="1"/>
      <w:numFmt w:val="decimal"/>
      <w:lvlText w:val="%4."/>
      <w:lvlJc w:val="left"/>
      <w:pPr>
        <w:ind w:left="2970" w:hanging="360"/>
      </w:pPr>
    </w:lvl>
    <w:lvl w:ilvl="4" w:tplc="0C0C0019" w:tentative="1">
      <w:start w:val="1"/>
      <w:numFmt w:val="lowerLetter"/>
      <w:lvlText w:val="%5."/>
      <w:lvlJc w:val="left"/>
      <w:pPr>
        <w:ind w:left="3690" w:hanging="360"/>
      </w:pPr>
    </w:lvl>
    <w:lvl w:ilvl="5" w:tplc="0C0C001B" w:tentative="1">
      <w:start w:val="1"/>
      <w:numFmt w:val="lowerRoman"/>
      <w:lvlText w:val="%6."/>
      <w:lvlJc w:val="right"/>
      <w:pPr>
        <w:ind w:left="4410" w:hanging="180"/>
      </w:pPr>
    </w:lvl>
    <w:lvl w:ilvl="6" w:tplc="0C0C000F" w:tentative="1">
      <w:start w:val="1"/>
      <w:numFmt w:val="decimal"/>
      <w:lvlText w:val="%7."/>
      <w:lvlJc w:val="left"/>
      <w:pPr>
        <w:ind w:left="5130" w:hanging="360"/>
      </w:pPr>
    </w:lvl>
    <w:lvl w:ilvl="7" w:tplc="0C0C0019" w:tentative="1">
      <w:start w:val="1"/>
      <w:numFmt w:val="lowerLetter"/>
      <w:lvlText w:val="%8."/>
      <w:lvlJc w:val="left"/>
      <w:pPr>
        <w:ind w:left="5850" w:hanging="360"/>
      </w:pPr>
    </w:lvl>
    <w:lvl w:ilvl="8" w:tplc="0C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686A747D"/>
    <w:multiLevelType w:val="hybridMultilevel"/>
    <w:tmpl w:val="E556A06E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55E35"/>
    <w:multiLevelType w:val="hybridMultilevel"/>
    <w:tmpl w:val="3A6A884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946865"/>
    <w:multiLevelType w:val="hybridMultilevel"/>
    <w:tmpl w:val="FE00D43E"/>
    <w:lvl w:ilvl="0" w:tplc="0F0E0AB4">
      <w:start w:val="1"/>
      <w:numFmt w:val="upperLetter"/>
      <w:lvlText w:val="%1)"/>
      <w:lvlJc w:val="left"/>
      <w:pPr>
        <w:ind w:left="787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507" w:hanging="360"/>
      </w:pPr>
    </w:lvl>
    <w:lvl w:ilvl="2" w:tplc="0C0C001B" w:tentative="1">
      <w:start w:val="1"/>
      <w:numFmt w:val="lowerRoman"/>
      <w:lvlText w:val="%3."/>
      <w:lvlJc w:val="right"/>
      <w:pPr>
        <w:ind w:left="2227" w:hanging="180"/>
      </w:pPr>
    </w:lvl>
    <w:lvl w:ilvl="3" w:tplc="0C0C000F" w:tentative="1">
      <w:start w:val="1"/>
      <w:numFmt w:val="decimal"/>
      <w:lvlText w:val="%4."/>
      <w:lvlJc w:val="left"/>
      <w:pPr>
        <w:ind w:left="2947" w:hanging="360"/>
      </w:pPr>
    </w:lvl>
    <w:lvl w:ilvl="4" w:tplc="0C0C0019" w:tentative="1">
      <w:start w:val="1"/>
      <w:numFmt w:val="lowerLetter"/>
      <w:lvlText w:val="%5."/>
      <w:lvlJc w:val="left"/>
      <w:pPr>
        <w:ind w:left="3667" w:hanging="360"/>
      </w:pPr>
    </w:lvl>
    <w:lvl w:ilvl="5" w:tplc="0C0C001B" w:tentative="1">
      <w:start w:val="1"/>
      <w:numFmt w:val="lowerRoman"/>
      <w:lvlText w:val="%6."/>
      <w:lvlJc w:val="right"/>
      <w:pPr>
        <w:ind w:left="4387" w:hanging="180"/>
      </w:pPr>
    </w:lvl>
    <w:lvl w:ilvl="6" w:tplc="0C0C000F" w:tentative="1">
      <w:start w:val="1"/>
      <w:numFmt w:val="decimal"/>
      <w:lvlText w:val="%7."/>
      <w:lvlJc w:val="left"/>
      <w:pPr>
        <w:ind w:left="5107" w:hanging="360"/>
      </w:pPr>
    </w:lvl>
    <w:lvl w:ilvl="7" w:tplc="0C0C0019" w:tentative="1">
      <w:start w:val="1"/>
      <w:numFmt w:val="lowerLetter"/>
      <w:lvlText w:val="%8."/>
      <w:lvlJc w:val="left"/>
      <w:pPr>
        <w:ind w:left="5827" w:hanging="360"/>
      </w:pPr>
    </w:lvl>
    <w:lvl w:ilvl="8" w:tplc="0C0C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8" w15:restartNumberingAfterBreak="0">
    <w:nsid w:val="6F56753F"/>
    <w:multiLevelType w:val="hybridMultilevel"/>
    <w:tmpl w:val="9C8AD442"/>
    <w:lvl w:ilvl="0" w:tplc="26C82610">
      <w:start w:val="1"/>
      <w:numFmt w:val="upperLetter"/>
      <w:lvlText w:val="%1)"/>
      <w:lvlJc w:val="left"/>
      <w:pPr>
        <w:ind w:left="8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00" w:hanging="360"/>
      </w:pPr>
    </w:lvl>
    <w:lvl w:ilvl="2" w:tplc="0C0C001B" w:tentative="1">
      <w:start w:val="1"/>
      <w:numFmt w:val="lowerRoman"/>
      <w:lvlText w:val="%3."/>
      <w:lvlJc w:val="right"/>
      <w:pPr>
        <w:ind w:left="2320" w:hanging="180"/>
      </w:pPr>
    </w:lvl>
    <w:lvl w:ilvl="3" w:tplc="0C0C000F" w:tentative="1">
      <w:start w:val="1"/>
      <w:numFmt w:val="decimal"/>
      <w:lvlText w:val="%4."/>
      <w:lvlJc w:val="left"/>
      <w:pPr>
        <w:ind w:left="3040" w:hanging="360"/>
      </w:pPr>
    </w:lvl>
    <w:lvl w:ilvl="4" w:tplc="0C0C0019" w:tentative="1">
      <w:start w:val="1"/>
      <w:numFmt w:val="lowerLetter"/>
      <w:lvlText w:val="%5."/>
      <w:lvlJc w:val="left"/>
      <w:pPr>
        <w:ind w:left="3760" w:hanging="360"/>
      </w:pPr>
    </w:lvl>
    <w:lvl w:ilvl="5" w:tplc="0C0C001B" w:tentative="1">
      <w:start w:val="1"/>
      <w:numFmt w:val="lowerRoman"/>
      <w:lvlText w:val="%6."/>
      <w:lvlJc w:val="right"/>
      <w:pPr>
        <w:ind w:left="4480" w:hanging="180"/>
      </w:pPr>
    </w:lvl>
    <w:lvl w:ilvl="6" w:tplc="0C0C000F" w:tentative="1">
      <w:start w:val="1"/>
      <w:numFmt w:val="decimal"/>
      <w:lvlText w:val="%7."/>
      <w:lvlJc w:val="left"/>
      <w:pPr>
        <w:ind w:left="5200" w:hanging="360"/>
      </w:pPr>
    </w:lvl>
    <w:lvl w:ilvl="7" w:tplc="0C0C0019" w:tentative="1">
      <w:start w:val="1"/>
      <w:numFmt w:val="lowerLetter"/>
      <w:lvlText w:val="%8."/>
      <w:lvlJc w:val="left"/>
      <w:pPr>
        <w:ind w:left="5920" w:hanging="360"/>
      </w:pPr>
    </w:lvl>
    <w:lvl w:ilvl="8" w:tplc="0C0C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9" w15:restartNumberingAfterBreak="0">
    <w:nsid w:val="70A3758C"/>
    <w:multiLevelType w:val="hybridMultilevel"/>
    <w:tmpl w:val="6A56DEF4"/>
    <w:lvl w:ilvl="0" w:tplc="394C639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13E1B77"/>
    <w:multiLevelType w:val="hybridMultilevel"/>
    <w:tmpl w:val="B7967B96"/>
    <w:lvl w:ilvl="0" w:tplc="A1CEE120">
      <w:start w:val="1"/>
      <w:numFmt w:val="decimal"/>
      <w:lvlText w:val="%1)"/>
      <w:lvlJc w:val="left"/>
      <w:pPr>
        <w:ind w:left="920" w:hanging="360"/>
      </w:pPr>
      <w:rPr>
        <w:rFonts w:ascii="Century Gothic" w:eastAsia="Times New Roman" w:hAnsi="Century Gothic" w:cs="Times New Roman"/>
      </w:rPr>
    </w:lvl>
    <w:lvl w:ilvl="1" w:tplc="0C0C0019" w:tentative="1">
      <w:start w:val="1"/>
      <w:numFmt w:val="lowerLetter"/>
      <w:lvlText w:val="%2."/>
      <w:lvlJc w:val="left"/>
      <w:pPr>
        <w:ind w:left="1640" w:hanging="360"/>
      </w:pPr>
    </w:lvl>
    <w:lvl w:ilvl="2" w:tplc="0C0C001B" w:tentative="1">
      <w:start w:val="1"/>
      <w:numFmt w:val="lowerRoman"/>
      <w:lvlText w:val="%3."/>
      <w:lvlJc w:val="right"/>
      <w:pPr>
        <w:ind w:left="2360" w:hanging="180"/>
      </w:pPr>
    </w:lvl>
    <w:lvl w:ilvl="3" w:tplc="0C0C000F" w:tentative="1">
      <w:start w:val="1"/>
      <w:numFmt w:val="decimal"/>
      <w:lvlText w:val="%4."/>
      <w:lvlJc w:val="left"/>
      <w:pPr>
        <w:ind w:left="3080" w:hanging="360"/>
      </w:pPr>
    </w:lvl>
    <w:lvl w:ilvl="4" w:tplc="0C0C0019" w:tentative="1">
      <w:start w:val="1"/>
      <w:numFmt w:val="lowerLetter"/>
      <w:lvlText w:val="%5."/>
      <w:lvlJc w:val="left"/>
      <w:pPr>
        <w:ind w:left="3800" w:hanging="360"/>
      </w:pPr>
    </w:lvl>
    <w:lvl w:ilvl="5" w:tplc="0C0C001B" w:tentative="1">
      <w:start w:val="1"/>
      <w:numFmt w:val="lowerRoman"/>
      <w:lvlText w:val="%6."/>
      <w:lvlJc w:val="right"/>
      <w:pPr>
        <w:ind w:left="4520" w:hanging="180"/>
      </w:pPr>
    </w:lvl>
    <w:lvl w:ilvl="6" w:tplc="0C0C000F" w:tentative="1">
      <w:start w:val="1"/>
      <w:numFmt w:val="decimal"/>
      <w:lvlText w:val="%7."/>
      <w:lvlJc w:val="left"/>
      <w:pPr>
        <w:ind w:left="5240" w:hanging="360"/>
      </w:pPr>
    </w:lvl>
    <w:lvl w:ilvl="7" w:tplc="0C0C0019" w:tentative="1">
      <w:start w:val="1"/>
      <w:numFmt w:val="lowerLetter"/>
      <w:lvlText w:val="%8."/>
      <w:lvlJc w:val="left"/>
      <w:pPr>
        <w:ind w:left="5960" w:hanging="360"/>
      </w:pPr>
    </w:lvl>
    <w:lvl w:ilvl="8" w:tplc="0C0C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1" w15:restartNumberingAfterBreak="0">
    <w:nsid w:val="72056787"/>
    <w:multiLevelType w:val="hybridMultilevel"/>
    <w:tmpl w:val="3322FEE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5727A"/>
    <w:multiLevelType w:val="hybridMultilevel"/>
    <w:tmpl w:val="1DD831C2"/>
    <w:lvl w:ilvl="0" w:tplc="041E584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10" w:hanging="360"/>
      </w:pPr>
    </w:lvl>
    <w:lvl w:ilvl="2" w:tplc="0C0C001B" w:tentative="1">
      <w:start w:val="1"/>
      <w:numFmt w:val="lowerRoman"/>
      <w:lvlText w:val="%3."/>
      <w:lvlJc w:val="right"/>
      <w:pPr>
        <w:ind w:left="2430" w:hanging="180"/>
      </w:pPr>
    </w:lvl>
    <w:lvl w:ilvl="3" w:tplc="0C0C000F" w:tentative="1">
      <w:start w:val="1"/>
      <w:numFmt w:val="decimal"/>
      <w:lvlText w:val="%4."/>
      <w:lvlJc w:val="left"/>
      <w:pPr>
        <w:ind w:left="3150" w:hanging="360"/>
      </w:pPr>
    </w:lvl>
    <w:lvl w:ilvl="4" w:tplc="0C0C0019" w:tentative="1">
      <w:start w:val="1"/>
      <w:numFmt w:val="lowerLetter"/>
      <w:lvlText w:val="%5."/>
      <w:lvlJc w:val="left"/>
      <w:pPr>
        <w:ind w:left="3870" w:hanging="360"/>
      </w:pPr>
    </w:lvl>
    <w:lvl w:ilvl="5" w:tplc="0C0C001B" w:tentative="1">
      <w:start w:val="1"/>
      <w:numFmt w:val="lowerRoman"/>
      <w:lvlText w:val="%6."/>
      <w:lvlJc w:val="right"/>
      <w:pPr>
        <w:ind w:left="4590" w:hanging="180"/>
      </w:pPr>
    </w:lvl>
    <w:lvl w:ilvl="6" w:tplc="0C0C000F" w:tentative="1">
      <w:start w:val="1"/>
      <w:numFmt w:val="decimal"/>
      <w:lvlText w:val="%7."/>
      <w:lvlJc w:val="left"/>
      <w:pPr>
        <w:ind w:left="5310" w:hanging="360"/>
      </w:pPr>
    </w:lvl>
    <w:lvl w:ilvl="7" w:tplc="0C0C0019" w:tentative="1">
      <w:start w:val="1"/>
      <w:numFmt w:val="lowerLetter"/>
      <w:lvlText w:val="%8."/>
      <w:lvlJc w:val="left"/>
      <w:pPr>
        <w:ind w:left="6030" w:hanging="360"/>
      </w:pPr>
    </w:lvl>
    <w:lvl w:ilvl="8" w:tplc="0C0C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 w15:restartNumberingAfterBreak="0">
    <w:nsid w:val="78A23342"/>
    <w:multiLevelType w:val="hybridMultilevel"/>
    <w:tmpl w:val="A08218EE"/>
    <w:lvl w:ilvl="0" w:tplc="BC7EDB5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24"/>
  </w:num>
  <w:num w:numId="4">
    <w:abstractNumId w:val="17"/>
  </w:num>
  <w:num w:numId="5">
    <w:abstractNumId w:val="23"/>
  </w:num>
  <w:num w:numId="6">
    <w:abstractNumId w:val="18"/>
  </w:num>
  <w:num w:numId="7">
    <w:abstractNumId w:val="4"/>
  </w:num>
  <w:num w:numId="8">
    <w:abstractNumId w:val="9"/>
  </w:num>
  <w:num w:numId="9">
    <w:abstractNumId w:val="26"/>
  </w:num>
  <w:num w:numId="10">
    <w:abstractNumId w:val="14"/>
  </w:num>
  <w:num w:numId="11">
    <w:abstractNumId w:val="30"/>
  </w:num>
  <w:num w:numId="12">
    <w:abstractNumId w:val="21"/>
  </w:num>
  <w:num w:numId="13">
    <w:abstractNumId w:val="27"/>
  </w:num>
  <w:num w:numId="14">
    <w:abstractNumId w:val="6"/>
  </w:num>
  <w:num w:numId="15">
    <w:abstractNumId w:val="5"/>
  </w:num>
  <w:num w:numId="16">
    <w:abstractNumId w:val="22"/>
  </w:num>
  <w:num w:numId="17">
    <w:abstractNumId w:val="32"/>
  </w:num>
  <w:num w:numId="18">
    <w:abstractNumId w:val="8"/>
  </w:num>
  <w:num w:numId="19">
    <w:abstractNumId w:val="7"/>
  </w:num>
  <w:num w:numId="20">
    <w:abstractNumId w:val="11"/>
  </w:num>
  <w:num w:numId="21">
    <w:abstractNumId w:val="12"/>
  </w:num>
  <w:num w:numId="22">
    <w:abstractNumId w:val="29"/>
  </w:num>
  <w:num w:numId="23">
    <w:abstractNumId w:val="20"/>
  </w:num>
  <w:num w:numId="24">
    <w:abstractNumId w:val="28"/>
  </w:num>
  <w:num w:numId="25">
    <w:abstractNumId w:val="15"/>
  </w:num>
  <w:num w:numId="26">
    <w:abstractNumId w:val="25"/>
  </w:num>
  <w:num w:numId="27">
    <w:abstractNumId w:val="31"/>
  </w:num>
  <w:num w:numId="28">
    <w:abstractNumId w:val="2"/>
  </w:num>
  <w:num w:numId="29">
    <w:abstractNumId w:val="13"/>
  </w:num>
  <w:num w:numId="30">
    <w:abstractNumId w:val="16"/>
  </w:num>
  <w:num w:numId="31">
    <w:abstractNumId w:val="3"/>
  </w:num>
  <w:num w:numId="32">
    <w:abstractNumId w:val="33"/>
  </w:num>
  <w:num w:numId="33">
    <w:abstractNumId w:val="1"/>
  </w:num>
  <w:num w:numId="34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8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6B"/>
    <w:rsid w:val="000004E8"/>
    <w:rsid w:val="00003C8C"/>
    <w:rsid w:val="00003F25"/>
    <w:rsid w:val="00010482"/>
    <w:rsid w:val="00011E6A"/>
    <w:rsid w:val="00026F84"/>
    <w:rsid w:val="00026FE4"/>
    <w:rsid w:val="00032C54"/>
    <w:rsid w:val="00040B40"/>
    <w:rsid w:val="00045143"/>
    <w:rsid w:val="0005013F"/>
    <w:rsid w:val="00056B0B"/>
    <w:rsid w:val="00060B5E"/>
    <w:rsid w:val="00062A11"/>
    <w:rsid w:val="00062C0D"/>
    <w:rsid w:val="00062D54"/>
    <w:rsid w:val="0006315C"/>
    <w:rsid w:val="0006422B"/>
    <w:rsid w:val="00065EFF"/>
    <w:rsid w:val="00071742"/>
    <w:rsid w:val="0009015C"/>
    <w:rsid w:val="00092A9C"/>
    <w:rsid w:val="0009537F"/>
    <w:rsid w:val="000961EB"/>
    <w:rsid w:val="000966E4"/>
    <w:rsid w:val="00096DEF"/>
    <w:rsid w:val="000A1A58"/>
    <w:rsid w:val="000A1D2F"/>
    <w:rsid w:val="000A3706"/>
    <w:rsid w:val="000A3F8E"/>
    <w:rsid w:val="000A48A2"/>
    <w:rsid w:val="000A5C4A"/>
    <w:rsid w:val="000A6259"/>
    <w:rsid w:val="000B09C3"/>
    <w:rsid w:val="000B2761"/>
    <w:rsid w:val="000B415E"/>
    <w:rsid w:val="000B677E"/>
    <w:rsid w:val="000B7E43"/>
    <w:rsid w:val="000B7F1A"/>
    <w:rsid w:val="000C1884"/>
    <w:rsid w:val="000D6120"/>
    <w:rsid w:val="000E2B22"/>
    <w:rsid w:val="000E3543"/>
    <w:rsid w:val="000E47E3"/>
    <w:rsid w:val="000F1AAC"/>
    <w:rsid w:val="000F3CA8"/>
    <w:rsid w:val="001006E1"/>
    <w:rsid w:val="001114AC"/>
    <w:rsid w:val="001159DF"/>
    <w:rsid w:val="00120025"/>
    <w:rsid w:val="00120308"/>
    <w:rsid w:val="00120653"/>
    <w:rsid w:val="00123E6E"/>
    <w:rsid w:val="001264F8"/>
    <w:rsid w:val="00126CDB"/>
    <w:rsid w:val="001420ED"/>
    <w:rsid w:val="0014357E"/>
    <w:rsid w:val="001520AB"/>
    <w:rsid w:val="001650FE"/>
    <w:rsid w:val="00171BE9"/>
    <w:rsid w:val="00171E84"/>
    <w:rsid w:val="001932B1"/>
    <w:rsid w:val="00194CDD"/>
    <w:rsid w:val="00195385"/>
    <w:rsid w:val="001A0AE9"/>
    <w:rsid w:val="001A65F0"/>
    <w:rsid w:val="001A6742"/>
    <w:rsid w:val="001B1CE7"/>
    <w:rsid w:val="001B5448"/>
    <w:rsid w:val="001B7885"/>
    <w:rsid w:val="001D0886"/>
    <w:rsid w:val="001D5116"/>
    <w:rsid w:val="001D5CD0"/>
    <w:rsid w:val="001E0F22"/>
    <w:rsid w:val="001E4DD0"/>
    <w:rsid w:val="001E7827"/>
    <w:rsid w:val="001E78B5"/>
    <w:rsid w:val="001E79FD"/>
    <w:rsid w:val="001E7A17"/>
    <w:rsid w:val="001F3010"/>
    <w:rsid w:val="001F34C0"/>
    <w:rsid w:val="001F47D3"/>
    <w:rsid w:val="001F48C3"/>
    <w:rsid w:val="001F4CA3"/>
    <w:rsid w:val="001F545F"/>
    <w:rsid w:val="00202CD0"/>
    <w:rsid w:val="00203100"/>
    <w:rsid w:val="00203DC1"/>
    <w:rsid w:val="00207DB8"/>
    <w:rsid w:val="00212A4C"/>
    <w:rsid w:val="00215C35"/>
    <w:rsid w:val="00221276"/>
    <w:rsid w:val="00222471"/>
    <w:rsid w:val="00222F09"/>
    <w:rsid w:val="002271BE"/>
    <w:rsid w:val="00232C49"/>
    <w:rsid w:val="00236A38"/>
    <w:rsid w:val="002446E0"/>
    <w:rsid w:val="00246243"/>
    <w:rsid w:val="00247A0E"/>
    <w:rsid w:val="002509B2"/>
    <w:rsid w:val="0026178F"/>
    <w:rsid w:val="002635E2"/>
    <w:rsid w:val="00263BF7"/>
    <w:rsid w:val="00264C0D"/>
    <w:rsid w:val="00266EF1"/>
    <w:rsid w:val="00267FF4"/>
    <w:rsid w:val="0027309E"/>
    <w:rsid w:val="00277E58"/>
    <w:rsid w:val="0028186D"/>
    <w:rsid w:val="002822AC"/>
    <w:rsid w:val="00290A33"/>
    <w:rsid w:val="002A05B8"/>
    <w:rsid w:val="002A56C1"/>
    <w:rsid w:val="002A6992"/>
    <w:rsid w:val="002A73E2"/>
    <w:rsid w:val="002A7867"/>
    <w:rsid w:val="002B513E"/>
    <w:rsid w:val="002B752F"/>
    <w:rsid w:val="002B7C65"/>
    <w:rsid w:val="002C4BC6"/>
    <w:rsid w:val="002C53C8"/>
    <w:rsid w:val="002D2AC8"/>
    <w:rsid w:val="002D6807"/>
    <w:rsid w:val="002E31CA"/>
    <w:rsid w:val="002E7140"/>
    <w:rsid w:val="002F0272"/>
    <w:rsid w:val="002F1768"/>
    <w:rsid w:val="002F476B"/>
    <w:rsid w:val="002F57BB"/>
    <w:rsid w:val="002F7AE6"/>
    <w:rsid w:val="00300514"/>
    <w:rsid w:val="00304998"/>
    <w:rsid w:val="00307F43"/>
    <w:rsid w:val="003122C5"/>
    <w:rsid w:val="0031266E"/>
    <w:rsid w:val="0031369C"/>
    <w:rsid w:val="00314950"/>
    <w:rsid w:val="00316F2E"/>
    <w:rsid w:val="00321174"/>
    <w:rsid w:val="003308D8"/>
    <w:rsid w:val="00330910"/>
    <w:rsid w:val="00331AE9"/>
    <w:rsid w:val="00336BBD"/>
    <w:rsid w:val="00342EC6"/>
    <w:rsid w:val="00343F7C"/>
    <w:rsid w:val="00346BE0"/>
    <w:rsid w:val="003477E7"/>
    <w:rsid w:val="00347FD4"/>
    <w:rsid w:val="00360D9F"/>
    <w:rsid w:val="00373060"/>
    <w:rsid w:val="003776A5"/>
    <w:rsid w:val="00387AC1"/>
    <w:rsid w:val="003925DE"/>
    <w:rsid w:val="00392840"/>
    <w:rsid w:val="003A05DA"/>
    <w:rsid w:val="003A2563"/>
    <w:rsid w:val="003A2B7A"/>
    <w:rsid w:val="003A2B8E"/>
    <w:rsid w:val="003A2E0C"/>
    <w:rsid w:val="003A3709"/>
    <w:rsid w:val="003A3F14"/>
    <w:rsid w:val="003B29BE"/>
    <w:rsid w:val="003B3824"/>
    <w:rsid w:val="003B3D43"/>
    <w:rsid w:val="003C5FEE"/>
    <w:rsid w:val="003D42BE"/>
    <w:rsid w:val="003E3451"/>
    <w:rsid w:val="003E71F2"/>
    <w:rsid w:val="003F06AF"/>
    <w:rsid w:val="003F0D90"/>
    <w:rsid w:val="003F42A0"/>
    <w:rsid w:val="00402505"/>
    <w:rsid w:val="0040473F"/>
    <w:rsid w:val="00405430"/>
    <w:rsid w:val="0041323A"/>
    <w:rsid w:val="00415913"/>
    <w:rsid w:val="00421CAB"/>
    <w:rsid w:val="00422332"/>
    <w:rsid w:val="00427373"/>
    <w:rsid w:val="004355B1"/>
    <w:rsid w:val="00435B36"/>
    <w:rsid w:val="004379C6"/>
    <w:rsid w:val="00443639"/>
    <w:rsid w:val="00445EC6"/>
    <w:rsid w:val="0045258C"/>
    <w:rsid w:val="00455469"/>
    <w:rsid w:val="004558E3"/>
    <w:rsid w:val="00462A64"/>
    <w:rsid w:val="004714D6"/>
    <w:rsid w:val="00471627"/>
    <w:rsid w:val="0047480A"/>
    <w:rsid w:val="0047634B"/>
    <w:rsid w:val="00476E6E"/>
    <w:rsid w:val="0048263C"/>
    <w:rsid w:val="00483828"/>
    <w:rsid w:val="0048753D"/>
    <w:rsid w:val="004910A5"/>
    <w:rsid w:val="004A0C9A"/>
    <w:rsid w:val="004A1C52"/>
    <w:rsid w:val="004A3803"/>
    <w:rsid w:val="004A554A"/>
    <w:rsid w:val="004B0491"/>
    <w:rsid w:val="004B15C2"/>
    <w:rsid w:val="004B1CA1"/>
    <w:rsid w:val="004B64F3"/>
    <w:rsid w:val="004B7035"/>
    <w:rsid w:val="004C0109"/>
    <w:rsid w:val="004C5B5B"/>
    <w:rsid w:val="004D1732"/>
    <w:rsid w:val="004D1852"/>
    <w:rsid w:val="004D7A97"/>
    <w:rsid w:val="004E0206"/>
    <w:rsid w:val="004E7C79"/>
    <w:rsid w:val="004F341F"/>
    <w:rsid w:val="004F4D2D"/>
    <w:rsid w:val="00502B84"/>
    <w:rsid w:val="005071D6"/>
    <w:rsid w:val="00511741"/>
    <w:rsid w:val="005137FA"/>
    <w:rsid w:val="00520BE5"/>
    <w:rsid w:val="00522432"/>
    <w:rsid w:val="005238B2"/>
    <w:rsid w:val="00527212"/>
    <w:rsid w:val="00531DB1"/>
    <w:rsid w:val="00537EC6"/>
    <w:rsid w:val="00542939"/>
    <w:rsid w:val="0054622D"/>
    <w:rsid w:val="00552D5D"/>
    <w:rsid w:val="00552F97"/>
    <w:rsid w:val="00553185"/>
    <w:rsid w:val="005534D3"/>
    <w:rsid w:val="00553B6C"/>
    <w:rsid w:val="005541A5"/>
    <w:rsid w:val="005563BE"/>
    <w:rsid w:val="00556CAF"/>
    <w:rsid w:val="0055725C"/>
    <w:rsid w:val="00565537"/>
    <w:rsid w:val="005665E0"/>
    <w:rsid w:val="0058674E"/>
    <w:rsid w:val="00587768"/>
    <w:rsid w:val="005926D4"/>
    <w:rsid w:val="00593FFF"/>
    <w:rsid w:val="00595016"/>
    <w:rsid w:val="0059606B"/>
    <w:rsid w:val="005B0E8F"/>
    <w:rsid w:val="005C5420"/>
    <w:rsid w:val="005C63A4"/>
    <w:rsid w:val="005C6B4D"/>
    <w:rsid w:val="005C6C48"/>
    <w:rsid w:val="005D44A8"/>
    <w:rsid w:val="005D6799"/>
    <w:rsid w:val="005E2A48"/>
    <w:rsid w:val="005E6682"/>
    <w:rsid w:val="005E6743"/>
    <w:rsid w:val="005F0AD5"/>
    <w:rsid w:val="005F0B56"/>
    <w:rsid w:val="005F29E0"/>
    <w:rsid w:val="006061B1"/>
    <w:rsid w:val="00607806"/>
    <w:rsid w:val="0061170F"/>
    <w:rsid w:val="00621D22"/>
    <w:rsid w:val="006249B4"/>
    <w:rsid w:val="00626060"/>
    <w:rsid w:val="006329D7"/>
    <w:rsid w:val="00637B1C"/>
    <w:rsid w:val="006471D7"/>
    <w:rsid w:val="00653BA9"/>
    <w:rsid w:val="0065784B"/>
    <w:rsid w:val="0066684E"/>
    <w:rsid w:val="00667B70"/>
    <w:rsid w:val="00683F83"/>
    <w:rsid w:val="00690917"/>
    <w:rsid w:val="00694508"/>
    <w:rsid w:val="00695718"/>
    <w:rsid w:val="006A3F81"/>
    <w:rsid w:val="006B0E5B"/>
    <w:rsid w:val="006B4714"/>
    <w:rsid w:val="006B50D1"/>
    <w:rsid w:val="006B606E"/>
    <w:rsid w:val="006C49F9"/>
    <w:rsid w:val="006C55AF"/>
    <w:rsid w:val="006C56F1"/>
    <w:rsid w:val="006C78D4"/>
    <w:rsid w:val="006D0E0A"/>
    <w:rsid w:val="006D5C13"/>
    <w:rsid w:val="006D7C1F"/>
    <w:rsid w:val="006E4D24"/>
    <w:rsid w:val="006E608E"/>
    <w:rsid w:val="006F12F6"/>
    <w:rsid w:val="006F29B6"/>
    <w:rsid w:val="006F572F"/>
    <w:rsid w:val="0070198C"/>
    <w:rsid w:val="007045C5"/>
    <w:rsid w:val="00712E94"/>
    <w:rsid w:val="0071348B"/>
    <w:rsid w:val="00713A62"/>
    <w:rsid w:val="00715FD5"/>
    <w:rsid w:val="007174B0"/>
    <w:rsid w:val="0072209A"/>
    <w:rsid w:val="007252E8"/>
    <w:rsid w:val="0072530C"/>
    <w:rsid w:val="00726307"/>
    <w:rsid w:val="00735AAF"/>
    <w:rsid w:val="007360E4"/>
    <w:rsid w:val="00743C96"/>
    <w:rsid w:val="00744338"/>
    <w:rsid w:val="00744F95"/>
    <w:rsid w:val="007551D4"/>
    <w:rsid w:val="00757B9F"/>
    <w:rsid w:val="00762950"/>
    <w:rsid w:val="0076654E"/>
    <w:rsid w:val="0077490C"/>
    <w:rsid w:val="00774DA7"/>
    <w:rsid w:val="00780885"/>
    <w:rsid w:val="0078320F"/>
    <w:rsid w:val="00787AD6"/>
    <w:rsid w:val="00787F34"/>
    <w:rsid w:val="00791007"/>
    <w:rsid w:val="007926D9"/>
    <w:rsid w:val="00793615"/>
    <w:rsid w:val="00794C23"/>
    <w:rsid w:val="00794C46"/>
    <w:rsid w:val="00796434"/>
    <w:rsid w:val="007977A4"/>
    <w:rsid w:val="007A2C3B"/>
    <w:rsid w:val="007A3944"/>
    <w:rsid w:val="007A7214"/>
    <w:rsid w:val="007B3B99"/>
    <w:rsid w:val="007B3D7A"/>
    <w:rsid w:val="007B61CC"/>
    <w:rsid w:val="007B6A0C"/>
    <w:rsid w:val="007B736B"/>
    <w:rsid w:val="007C1206"/>
    <w:rsid w:val="007C46C9"/>
    <w:rsid w:val="007D177C"/>
    <w:rsid w:val="007D3C41"/>
    <w:rsid w:val="007D5456"/>
    <w:rsid w:val="007E5DB7"/>
    <w:rsid w:val="007E6E3C"/>
    <w:rsid w:val="007F64C4"/>
    <w:rsid w:val="0080084D"/>
    <w:rsid w:val="00810E12"/>
    <w:rsid w:val="00814FCC"/>
    <w:rsid w:val="008179A9"/>
    <w:rsid w:val="00825D59"/>
    <w:rsid w:val="008314C3"/>
    <w:rsid w:val="00832527"/>
    <w:rsid w:val="0084241E"/>
    <w:rsid w:val="0084322A"/>
    <w:rsid w:val="00845A3E"/>
    <w:rsid w:val="008468B8"/>
    <w:rsid w:val="00847DDD"/>
    <w:rsid w:val="0085187A"/>
    <w:rsid w:val="008538BA"/>
    <w:rsid w:val="0086275C"/>
    <w:rsid w:val="00864163"/>
    <w:rsid w:val="00864CFA"/>
    <w:rsid w:val="00874E49"/>
    <w:rsid w:val="00886E70"/>
    <w:rsid w:val="00887B01"/>
    <w:rsid w:val="008A5EE0"/>
    <w:rsid w:val="008A70CD"/>
    <w:rsid w:val="008B1144"/>
    <w:rsid w:val="008B486B"/>
    <w:rsid w:val="008B5D19"/>
    <w:rsid w:val="008C13BE"/>
    <w:rsid w:val="008C7C04"/>
    <w:rsid w:val="008D30F3"/>
    <w:rsid w:val="008D5079"/>
    <w:rsid w:val="008D538D"/>
    <w:rsid w:val="008D5639"/>
    <w:rsid w:val="008D5CB6"/>
    <w:rsid w:val="008D6F01"/>
    <w:rsid w:val="008E0FD5"/>
    <w:rsid w:val="008E2838"/>
    <w:rsid w:val="008E46EF"/>
    <w:rsid w:val="008E7DF1"/>
    <w:rsid w:val="008F133F"/>
    <w:rsid w:val="00901464"/>
    <w:rsid w:val="00903058"/>
    <w:rsid w:val="0090320E"/>
    <w:rsid w:val="00906807"/>
    <w:rsid w:val="0091280E"/>
    <w:rsid w:val="009130E7"/>
    <w:rsid w:val="009137D4"/>
    <w:rsid w:val="009179C4"/>
    <w:rsid w:val="009214C4"/>
    <w:rsid w:val="00921606"/>
    <w:rsid w:val="00922C3D"/>
    <w:rsid w:val="009239F3"/>
    <w:rsid w:val="00926072"/>
    <w:rsid w:val="00926D55"/>
    <w:rsid w:val="00930725"/>
    <w:rsid w:val="00933121"/>
    <w:rsid w:val="009367DE"/>
    <w:rsid w:val="00944411"/>
    <w:rsid w:val="00955A9B"/>
    <w:rsid w:val="009566B8"/>
    <w:rsid w:val="0096022F"/>
    <w:rsid w:val="00962BC8"/>
    <w:rsid w:val="0096340E"/>
    <w:rsid w:val="00965828"/>
    <w:rsid w:val="00970852"/>
    <w:rsid w:val="00975D60"/>
    <w:rsid w:val="009763EB"/>
    <w:rsid w:val="009844B4"/>
    <w:rsid w:val="00984768"/>
    <w:rsid w:val="00993976"/>
    <w:rsid w:val="0099470E"/>
    <w:rsid w:val="009969A3"/>
    <w:rsid w:val="009A037D"/>
    <w:rsid w:val="009A26CF"/>
    <w:rsid w:val="009A2790"/>
    <w:rsid w:val="009A305D"/>
    <w:rsid w:val="009A4898"/>
    <w:rsid w:val="009A5ADD"/>
    <w:rsid w:val="009B0E58"/>
    <w:rsid w:val="009B27D7"/>
    <w:rsid w:val="009B5129"/>
    <w:rsid w:val="009B7C1D"/>
    <w:rsid w:val="009C4626"/>
    <w:rsid w:val="009C566B"/>
    <w:rsid w:val="009D69C4"/>
    <w:rsid w:val="009D6E6A"/>
    <w:rsid w:val="009D711C"/>
    <w:rsid w:val="009E01DD"/>
    <w:rsid w:val="009E1891"/>
    <w:rsid w:val="009E1C42"/>
    <w:rsid w:val="009E45D1"/>
    <w:rsid w:val="009F0674"/>
    <w:rsid w:val="009F0E2A"/>
    <w:rsid w:val="009F1B63"/>
    <w:rsid w:val="00A01C95"/>
    <w:rsid w:val="00A036B0"/>
    <w:rsid w:val="00A16D51"/>
    <w:rsid w:val="00A3355B"/>
    <w:rsid w:val="00A41E73"/>
    <w:rsid w:val="00A449AE"/>
    <w:rsid w:val="00A5765D"/>
    <w:rsid w:val="00A6032E"/>
    <w:rsid w:val="00A604CB"/>
    <w:rsid w:val="00A61FD7"/>
    <w:rsid w:val="00A62324"/>
    <w:rsid w:val="00A632A9"/>
    <w:rsid w:val="00A636D6"/>
    <w:rsid w:val="00A64585"/>
    <w:rsid w:val="00A652E3"/>
    <w:rsid w:val="00A71E22"/>
    <w:rsid w:val="00A7331C"/>
    <w:rsid w:val="00A742B0"/>
    <w:rsid w:val="00A76969"/>
    <w:rsid w:val="00A76F5E"/>
    <w:rsid w:val="00A835D7"/>
    <w:rsid w:val="00A841A7"/>
    <w:rsid w:val="00A90A49"/>
    <w:rsid w:val="00A96125"/>
    <w:rsid w:val="00AA0517"/>
    <w:rsid w:val="00AA22E0"/>
    <w:rsid w:val="00AA6189"/>
    <w:rsid w:val="00AA66E2"/>
    <w:rsid w:val="00AB068E"/>
    <w:rsid w:val="00AB2046"/>
    <w:rsid w:val="00AB359A"/>
    <w:rsid w:val="00AB380D"/>
    <w:rsid w:val="00AC0A3E"/>
    <w:rsid w:val="00AC3FEE"/>
    <w:rsid w:val="00AC4CC5"/>
    <w:rsid w:val="00AC57CE"/>
    <w:rsid w:val="00AC747F"/>
    <w:rsid w:val="00AD558B"/>
    <w:rsid w:val="00AD70D1"/>
    <w:rsid w:val="00AE129F"/>
    <w:rsid w:val="00AE56B4"/>
    <w:rsid w:val="00AF360C"/>
    <w:rsid w:val="00AF6D65"/>
    <w:rsid w:val="00B03D03"/>
    <w:rsid w:val="00B047CF"/>
    <w:rsid w:val="00B071DE"/>
    <w:rsid w:val="00B2116E"/>
    <w:rsid w:val="00B23B95"/>
    <w:rsid w:val="00B32A6B"/>
    <w:rsid w:val="00B3414E"/>
    <w:rsid w:val="00B44359"/>
    <w:rsid w:val="00B47196"/>
    <w:rsid w:val="00B50616"/>
    <w:rsid w:val="00B54409"/>
    <w:rsid w:val="00B570D8"/>
    <w:rsid w:val="00B61D6C"/>
    <w:rsid w:val="00B62368"/>
    <w:rsid w:val="00B65EA1"/>
    <w:rsid w:val="00B67896"/>
    <w:rsid w:val="00B73B45"/>
    <w:rsid w:val="00B7641E"/>
    <w:rsid w:val="00B81195"/>
    <w:rsid w:val="00B83FFB"/>
    <w:rsid w:val="00B849BA"/>
    <w:rsid w:val="00B86C6A"/>
    <w:rsid w:val="00B86E2E"/>
    <w:rsid w:val="00B92885"/>
    <w:rsid w:val="00B93443"/>
    <w:rsid w:val="00B94603"/>
    <w:rsid w:val="00B95173"/>
    <w:rsid w:val="00B963F6"/>
    <w:rsid w:val="00BA507F"/>
    <w:rsid w:val="00BA51CF"/>
    <w:rsid w:val="00BA6413"/>
    <w:rsid w:val="00BB02AC"/>
    <w:rsid w:val="00BB07CF"/>
    <w:rsid w:val="00BB146A"/>
    <w:rsid w:val="00BB29D4"/>
    <w:rsid w:val="00BC2A3E"/>
    <w:rsid w:val="00BC517B"/>
    <w:rsid w:val="00BC6EE7"/>
    <w:rsid w:val="00BD1182"/>
    <w:rsid w:val="00BD153F"/>
    <w:rsid w:val="00BF3139"/>
    <w:rsid w:val="00C04C0C"/>
    <w:rsid w:val="00C12DC3"/>
    <w:rsid w:val="00C14DDF"/>
    <w:rsid w:val="00C159D2"/>
    <w:rsid w:val="00C2296F"/>
    <w:rsid w:val="00C24DA9"/>
    <w:rsid w:val="00C25934"/>
    <w:rsid w:val="00C267EF"/>
    <w:rsid w:val="00C30EC7"/>
    <w:rsid w:val="00C360D5"/>
    <w:rsid w:val="00C3737C"/>
    <w:rsid w:val="00C42241"/>
    <w:rsid w:val="00C44DAB"/>
    <w:rsid w:val="00C46A25"/>
    <w:rsid w:val="00C51959"/>
    <w:rsid w:val="00C53F51"/>
    <w:rsid w:val="00C54AB3"/>
    <w:rsid w:val="00C57983"/>
    <w:rsid w:val="00C60326"/>
    <w:rsid w:val="00C64FE6"/>
    <w:rsid w:val="00C66001"/>
    <w:rsid w:val="00C82223"/>
    <w:rsid w:val="00C859B2"/>
    <w:rsid w:val="00C876E7"/>
    <w:rsid w:val="00C90D5C"/>
    <w:rsid w:val="00C92737"/>
    <w:rsid w:val="00C93855"/>
    <w:rsid w:val="00C94CDA"/>
    <w:rsid w:val="00C97227"/>
    <w:rsid w:val="00CA4B1D"/>
    <w:rsid w:val="00CA7746"/>
    <w:rsid w:val="00CC240C"/>
    <w:rsid w:val="00CC2832"/>
    <w:rsid w:val="00CC32A9"/>
    <w:rsid w:val="00CC3922"/>
    <w:rsid w:val="00CC7ACC"/>
    <w:rsid w:val="00CD0146"/>
    <w:rsid w:val="00CD1191"/>
    <w:rsid w:val="00CD2413"/>
    <w:rsid w:val="00CD58DA"/>
    <w:rsid w:val="00CD63F5"/>
    <w:rsid w:val="00CF39FF"/>
    <w:rsid w:val="00CF45BA"/>
    <w:rsid w:val="00CF606E"/>
    <w:rsid w:val="00CF66E1"/>
    <w:rsid w:val="00D021D8"/>
    <w:rsid w:val="00D06B8C"/>
    <w:rsid w:val="00D07ABC"/>
    <w:rsid w:val="00D07FDC"/>
    <w:rsid w:val="00D10C94"/>
    <w:rsid w:val="00D1133F"/>
    <w:rsid w:val="00D14A1A"/>
    <w:rsid w:val="00D2199D"/>
    <w:rsid w:val="00D2205E"/>
    <w:rsid w:val="00D515CA"/>
    <w:rsid w:val="00D52448"/>
    <w:rsid w:val="00D615E9"/>
    <w:rsid w:val="00D6223E"/>
    <w:rsid w:val="00D84D9D"/>
    <w:rsid w:val="00D8695C"/>
    <w:rsid w:val="00D87824"/>
    <w:rsid w:val="00D9132A"/>
    <w:rsid w:val="00D9747C"/>
    <w:rsid w:val="00DA1390"/>
    <w:rsid w:val="00DA3637"/>
    <w:rsid w:val="00DA4952"/>
    <w:rsid w:val="00DA4C21"/>
    <w:rsid w:val="00DA5BBE"/>
    <w:rsid w:val="00DB2510"/>
    <w:rsid w:val="00DB5E11"/>
    <w:rsid w:val="00DC40C0"/>
    <w:rsid w:val="00DC40F9"/>
    <w:rsid w:val="00DD3C1B"/>
    <w:rsid w:val="00DD4EEF"/>
    <w:rsid w:val="00DD688D"/>
    <w:rsid w:val="00DD7A31"/>
    <w:rsid w:val="00DF2529"/>
    <w:rsid w:val="00DF26A4"/>
    <w:rsid w:val="00DF2AC3"/>
    <w:rsid w:val="00DF35AF"/>
    <w:rsid w:val="00DF36ED"/>
    <w:rsid w:val="00DF4D2F"/>
    <w:rsid w:val="00DF5D13"/>
    <w:rsid w:val="00E0326C"/>
    <w:rsid w:val="00E07F5D"/>
    <w:rsid w:val="00E11099"/>
    <w:rsid w:val="00E12A09"/>
    <w:rsid w:val="00E16010"/>
    <w:rsid w:val="00E16E6C"/>
    <w:rsid w:val="00E22204"/>
    <w:rsid w:val="00E264EA"/>
    <w:rsid w:val="00E30F6A"/>
    <w:rsid w:val="00E32D23"/>
    <w:rsid w:val="00E36018"/>
    <w:rsid w:val="00E3668B"/>
    <w:rsid w:val="00E3703E"/>
    <w:rsid w:val="00E37291"/>
    <w:rsid w:val="00E42B29"/>
    <w:rsid w:val="00E44814"/>
    <w:rsid w:val="00E5020F"/>
    <w:rsid w:val="00E53E29"/>
    <w:rsid w:val="00E556B1"/>
    <w:rsid w:val="00E56152"/>
    <w:rsid w:val="00E57717"/>
    <w:rsid w:val="00E57B36"/>
    <w:rsid w:val="00E674C7"/>
    <w:rsid w:val="00E71947"/>
    <w:rsid w:val="00E81001"/>
    <w:rsid w:val="00E84FAE"/>
    <w:rsid w:val="00E90DCC"/>
    <w:rsid w:val="00E914C3"/>
    <w:rsid w:val="00E95758"/>
    <w:rsid w:val="00EA4D45"/>
    <w:rsid w:val="00EB4545"/>
    <w:rsid w:val="00EC067F"/>
    <w:rsid w:val="00EC072D"/>
    <w:rsid w:val="00EC08F5"/>
    <w:rsid w:val="00EC2396"/>
    <w:rsid w:val="00EC3C8A"/>
    <w:rsid w:val="00EC61B9"/>
    <w:rsid w:val="00ED1CC2"/>
    <w:rsid w:val="00ED39BC"/>
    <w:rsid w:val="00ED4BB2"/>
    <w:rsid w:val="00EE2E40"/>
    <w:rsid w:val="00EE3F48"/>
    <w:rsid w:val="00EE45E7"/>
    <w:rsid w:val="00EE6D33"/>
    <w:rsid w:val="00EE7BAA"/>
    <w:rsid w:val="00EF05E1"/>
    <w:rsid w:val="00EF2E80"/>
    <w:rsid w:val="00EF3619"/>
    <w:rsid w:val="00F04E77"/>
    <w:rsid w:val="00F062E4"/>
    <w:rsid w:val="00F06605"/>
    <w:rsid w:val="00F10321"/>
    <w:rsid w:val="00F16E01"/>
    <w:rsid w:val="00F203CD"/>
    <w:rsid w:val="00F20BFF"/>
    <w:rsid w:val="00F21C3F"/>
    <w:rsid w:val="00F2609F"/>
    <w:rsid w:val="00F26C21"/>
    <w:rsid w:val="00F30E6B"/>
    <w:rsid w:val="00F31E32"/>
    <w:rsid w:val="00F325E3"/>
    <w:rsid w:val="00F33BDE"/>
    <w:rsid w:val="00F35E54"/>
    <w:rsid w:val="00F4531E"/>
    <w:rsid w:val="00F503A4"/>
    <w:rsid w:val="00F6078B"/>
    <w:rsid w:val="00F64CE2"/>
    <w:rsid w:val="00F71C9B"/>
    <w:rsid w:val="00F7656E"/>
    <w:rsid w:val="00F85C99"/>
    <w:rsid w:val="00F85DD5"/>
    <w:rsid w:val="00F90580"/>
    <w:rsid w:val="00FA149B"/>
    <w:rsid w:val="00FA4423"/>
    <w:rsid w:val="00FA5E87"/>
    <w:rsid w:val="00FA6645"/>
    <w:rsid w:val="00FB233A"/>
    <w:rsid w:val="00FB3EBD"/>
    <w:rsid w:val="00FB76C8"/>
    <w:rsid w:val="00FC0527"/>
    <w:rsid w:val="00FC18F1"/>
    <w:rsid w:val="00FC285E"/>
    <w:rsid w:val="00FC5319"/>
    <w:rsid w:val="00FC55AE"/>
    <w:rsid w:val="00FC7911"/>
    <w:rsid w:val="00FD2D6F"/>
    <w:rsid w:val="00FD5C9C"/>
    <w:rsid w:val="00FD7340"/>
    <w:rsid w:val="00FD7582"/>
    <w:rsid w:val="00FE0052"/>
    <w:rsid w:val="00FE557C"/>
    <w:rsid w:val="00FF076C"/>
    <w:rsid w:val="00FF6507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9CE9C5"/>
  <w15:docId w15:val="{D141C343-CEAA-46BB-ACC7-C61386B1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C9B"/>
    <w:rPr>
      <w:rFonts w:ascii="Century Gothic" w:hAnsi="Century Gothic"/>
      <w:sz w:val="16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Texte"/>
    <w:qFormat/>
    <w:rsid w:val="0080084D"/>
    <w:pPr>
      <w:pBdr>
        <w:bottom w:val="single" w:sz="12" w:space="1" w:color="DDDDDD"/>
      </w:pBdr>
      <w:ind w:left="450"/>
      <w:outlineLvl w:val="2"/>
    </w:pPr>
    <w:rPr>
      <w:color w:val="005DAC"/>
      <w:sz w:val="32"/>
    </w:r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uiPriority w:val="99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val="fr-CA"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table" w:styleId="Tableaucontemporain">
    <w:name w:val="Table Contemporary"/>
    <w:basedOn w:val="TableauNormal"/>
    <w:rsid w:val="009969A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character" w:styleId="Lienhypertexte">
    <w:name w:val="Hyperlink"/>
    <w:uiPriority w:val="99"/>
    <w:unhideWhenUsed/>
    <w:rsid w:val="00FF650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FF6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CA" w:eastAsia="fr-CA"/>
    </w:rPr>
  </w:style>
  <w:style w:type="paragraph" w:customStyle="1" w:styleId="Texte">
    <w:name w:val="Texte"/>
    <w:basedOn w:val="Normal"/>
    <w:link w:val="TexteCar"/>
    <w:rsid w:val="00780885"/>
    <w:pPr>
      <w:spacing w:line="360" w:lineRule="auto"/>
      <w:ind w:left="160"/>
    </w:pPr>
    <w:rPr>
      <w:sz w:val="24"/>
      <w:lang w:val="fr-CA"/>
    </w:rPr>
  </w:style>
  <w:style w:type="paragraph" w:customStyle="1" w:styleId="Puce1">
    <w:name w:val="Puce_1"/>
    <w:basedOn w:val="monstyle2"/>
    <w:rsid w:val="00C360D5"/>
    <w:rPr>
      <w:sz w:val="24"/>
      <w:lang w:val="fr-CA"/>
    </w:rPr>
  </w:style>
  <w:style w:type="paragraph" w:customStyle="1" w:styleId="Numerotation1">
    <w:name w:val="Numerotation_1"/>
    <w:basedOn w:val="Normal"/>
    <w:rsid w:val="00D9747C"/>
    <w:rPr>
      <w:sz w:val="24"/>
      <w:lang w:val="fr-CA"/>
    </w:rPr>
  </w:style>
  <w:style w:type="character" w:customStyle="1" w:styleId="PrformatHTMLCar">
    <w:name w:val="Préformaté HTML Car"/>
    <w:link w:val="PrformatHTML"/>
    <w:uiPriority w:val="99"/>
    <w:rsid w:val="00FF6507"/>
    <w:rPr>
      <w:rFonts w:ascii="Courier New" w:hAnsi="Courier New" w:cs="Courier New"/>
    </w:rPr>
  </w:style>
  <w:style w:type="paragraph" w:customStyle="1" w:styleId="Titre2avecligne">
    <w:name w:val="Titre 2_avec ligne"/>
    <w:basedOn w:val="Titre2"/>
    <w:next w:val="Texte"/>
    <w:link w:val="Titre2avecligneCar"/>
    <w:rsid w:val="009A4898"/>
    <w:pPr>
      <w:pBdr>
        <w:top w:val="single" w:sz="8" w:space="1" w:color="DDDDDD"/>
        <w:bottom w:val="single" w:sz="8" w:space="1" w:color="DDDDDD"/>
      </w:pBdr>
      <w:spacing w:line="264" w:lineRule="auto"/>
      <w:ind w:left="0"/>
    </w:pPr>
    <w:rPr>
      <w:rFonts w:cs="Times New Roman"/>
      <w:bCs w:val="0"/>
      <w:iCs w:val="0"/>
      <w:szCs w:val="20"/>
    </w:rPr>
  </w:style>
  <w:style w:type="character" w:styleId="ExempleHTML">
    <w:name w:val="HTML Sample"/>
    <w:uiPriority w:val="99"/>
    <w:unhideWhenUsed/>
    <w:rsid w:val="00FF6507"/>
    <w:rPr>
      <w:rFonts w:ascii="Courier New" w:eastAsia="Times New Roman" w:hAnsi="Courier New" w:cs="Courier New"/>
    </w:rPr>
  </w:style>
  <w:style w:type="character" w:customStyle="1" w:styleId="PieddepageCar">
    <w:name w:val="Pied de page Car"/>
    <w:link w:val="Pieddepage"/>
    <w:uiPriority w:val="99"/>
    <w:rsid w:val="00BC2A3E"/>
    <w:rPr>
      <w:rFonts w:ascii="Century Gothic" w:hAnsi="Century Gothic"/>
      <w:sz w:val="16"/>
      <w:szCs w:val="24"/>
      <w:lang w:val="en-US" w:eastAsia="en-US"/>
    </w:rPr>
  </w:style>
  <w:style w:type="table" w:styleId="Listeclaire-Accent6">
    <w:name w:val="Light List Accent 6"/>
    <w:basedOn w:val="TableauNormal"/>
    <w:uiPriority w:val="61"/>
    <w:rsid w:val="00810E1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customStyle="1" w:styleId="htmltag1">
    <w:name w:val="html_tag1"/>
    <w:rsid w:val="002D2AC8"/>
    <w:rPr>
      <w:color w:val="0000FF"/>
    </w:rPr>
  </w:style>
  <w:style w:type="character" w:customStyle="1" w:styleId="htmlelm1">
    <w:name w:val="html_elm1"/>
    <w:rsid w:val="002D2AC8"/>
    <w:rPr>
      <w:color w:val="800000"/>
    </w:rPr>
  </w:style>
  <w:style w:type="character" w:customStyle="1" w:styleId="htmlatr1">
    <w:name w:val="html_atr1"/>
    <w:rsid w:val="002D2AC8"/>
    <w:rPr>
      <w:color w:val="FF0000"/>
    </w:rPr>
  </w:style>
  <w:style w:type="character" w:customStyle="1" w:styleId="htmlval1">
    <w:name w:val="html_val1"/>
    <w:rsid w:val="002D2AC8"/>
    <w:rPr>
      <w:color w:val="0000FF"/>
    </w:rPr>
  </w:style>
  <w:style w:type="table" w:styleId="Grilledutableau">
    <w:name w:val="Table Grid"/>
    <w:basedOn w:val="TableauNormal"/>
    <w:uiPriority w:val="39"/>
    <w:rsid w:val="00F16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ref">
    <w:name w:val="descr_ref"/>
    <w:basedOn w:val="Policepardfaut"/>
    <w:rsid w:val="0006315C"/>
  </w:style>
  <w:style w:type="character" w:customStyle="1" w:styleId="scriptref1">
    <w:name w:val="script_ref1"/>
    <w:rsid w:val="0006315C"/>
    <w:rPr>
      <w:rFonts w:ascii="Courier New" w:hAnsi="Courier New" w:cs="Courier New" w:hint="default"/>
      <w:i w:val="0"/>
      <w:iCs w:val="0"/>
      <w:color w:val="008000"/>
      <w:sz w:val="12"/>
      <w:szCs w:val="12"/>
    </w:rPr>
  </w:style>
  <w:style w:type="paragraph" w:styleId="Paragraphedeliste">
    <w:name w:val="List Paragraph"/>
    <w:basedOn w:val="Normal"/>
    <w:uiPriority w:val="34"/>
    <w:qFormat/>
    <w:rsid w:val="000C1884"/>
    <w:pPr>
      <w:ind w:left="720"/>
      <w:contextualSpacing/>
    </w:pPr>
  </w:style>
  <w:style w:type="character" w:customStyle="1" w:styleId="TexteCar">
    <w:name w:val="Texte Car"/>
    <w:basedOn w:val="Policepardfaut"/>
    <w:link w:val="Texte"/>
    <w:rsid w:val="00AD558B"/>
    <w:rPr>
      <w:rFonts w:ascii="Century Gothic" w:hAnsi="Century Gothic"/>
      <w:sz w:val="24"/>
      <w:szCs w:val="24"/>
      <w:lang w:eastAsia="en-US"/>
    </w:rPr>
  </w:style>
  <w:style w:type="character" w:customStyle="1" w:styleId="pt">
    <w:name w:val="pt"/>
    <w:basedOn w:val="Policepardfaut"/>
    <w:rsid w:val="00B93443"/>
  </w:style>
  <w:style w:type="paragraph" w:customStyle="1" w:styleId="DICJ1">
    <w:name w:val="DICJ 1"/>
    <w:basedOn w:val="Titre2avecligne"/>
    <w:link w:val="DICJ1Car"/>
    <w:autoRedefine/>
    <w:qFormat/>
    <w:rsid w:val="00B93443"/>
    <w:pPr>
      <w:jc w:val="both"/>
    </w:pPr>
    <w:rPr>
      <w:b/>
      <w:bCs/>
      <w:i/>
      <w:iCs/>
    </w:rPr>
  </w:style>
  <w:style w:type="character" w:customStyle="1" w:styleId="Titre2avecligneCar">
    <w:name w:val="Titre 2_avec ligne Car"/>
    <w:basedOn w:val="Policepardfaut"/>
    <w:link w:val="Titre2avecligne"/>
    <w:rsid w:val="00B93443"/>
    <w:rPr>
      <w:rFonts w:ascii="Century Gothic" w:hAnsi="Century Gothic"/>
      <w:color w:val="E89B00"/>
      <w:sz w:val="40"/>
      <w:lang w:val="en-US" w:eastAsia="en-US"/>
    </w:rPr>
  </w:style>
  <w:style w:type="character" w:customStyle="1" w:styleId="DICJ1Car">
    <w:name w:val="DICJ 1 Car"/>
    <w:basedOn w:val="Titre2avecligneCar"/>
    <w:link w:val="DICJ1"/>
    <w:rsid w:val="00B93443"/>
    <w:rPr>
      <w:rFonts w:ascii="Century Gothic" w:hAnsi="Century Gothic"/>
      <w:b/>
      <w:bCs/>
      <w:i/>
      <w:iCs/>
      <w:color w:val="E89B00"/>
      <w:sz w:val="40"/>
      <w:lang w:val="en-US" w:eastAsia="en-US"/>
    </w:rPr>
  </w:style>
  <w:style w:type="character" w:styleId="lev">
    <w:name w:val="Strong"/>
    <w:qFormat/>
    <w:rsid w:val="009239F3"/>
    <w:rPr>
      <w:b/>
      <w:sz w:val="22"/>
      <w:szCs w:val="2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2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2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4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7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6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6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2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4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0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5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0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3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6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42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9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3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0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2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7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7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7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1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3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5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8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8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7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5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6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27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3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8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8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8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9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theori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D50FC46FFB4DABE4D6B207D19636" ma:contentTypeVersion="3" ma:contentTypeDescription="Crée un document." ma:contentTypeScope="" ma:versionID="982381e9cb1b54aca18b54f686ed55f0">
  <xsd:schema xmlns:xsd="http://www.w3.org/2001/XMLSchema" xmlns:xs="http://www.w3.org/2001/XMLSchema" xmlns:p="http://schemas.microsoft.com/office/2006/metadata/properties" xmlns:ns2="27aed9c4-ccf3-4f43-a04f-ceba5f73d971" targetNamespace="http://schemas.microsoft.com/office/2006/metadata/properties" ma:root="true" ma:fieldsID="45f18cd3f923e39a74bfd270577d3daf" ns2:_="">
    <xsd:import namespace="27aed9c4-ccf3-4f43-a04f-ceba5f73d97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ed9c4-ccf3-4f43-a04f-ceba5f73d9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aed9c4-ccf3-4f43-a04f-ceba5f73d971">9f3d316e-df88-43b9-81b9-13c8d811a6f0</ReferenceId>
  </documentManagement>
</p:properties>
</file>

<file path=customXml/itemProps1.xml><?xml version="1.0" encoding="utf-8"?>
<ds:datastoreItem xmlns:ds="http://schemas.openxmlformats.org/officeDocument/2006/customXml" ds:itemID="{007EDDFE-C04C-4E18-92CE-4D24DF12AA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F6A19F-1210-42B0-9D27-8EE4CC26755C}"/>
</file>

<file path=customXml/itemProps3.xml><?xml version="1.0" encoding="utf-8"?>
<ds:datastoreItem xmlns:ds="http://schemas.openxmlformats.org/officeDocument/2006/customXml" ds:itemID="{ADB35371-6762-4409-86E3-343B04B50B63}"/>
</file>

<file path=customXml/itemProps4.xml><?xml version="1.0" encoding="utf-8"?>
<ds:datastoreItem xmlns:ds="http://schemas.openxmlformats.org/officeDocument/2006/customXml" ds:itemID="{E868A151-26F5-4BF9-BA9C-88DA0B04B25D}"/>
</file>

<file path=docProps/app.xml><?xml version="1.0" encoding="utf-8"?>
<Properties xmlns="http://schemas.openxmlformats.org/officeDocument/2006/extended-properties" xmlns:vt="http://schemas.openxmlformats.org/officeDocument/2006/docPropsVTypes">
  <Template>theorie_dicj.dot</Template>
  <TotalTime>166</TotalTime>
  <Pages>3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Michel Payette</cp:lastModifiedBy>
  <cp:revision>64</cp:revision>
  <cp:lastPrinted>2011-01-21T20:23:00Z</cp:lastPrinted>
  <dcterms:created xsi:type="dcterms:W3CDTF">2019-02-13T17:39:00Z</dcterms:created>
  <dcterms:modified xsi:type="dcterms:W3CDTF">2019-10-08T11:35:00Z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  <property fmtid="{D5CDD505-2E9C-101B-9397-08002B2CF9AE}" pid="3" name="ContentTypeId">
    <vt:lpwstr>0x0101006603D50FC46FFB4DABE4D6B207D19636</vt:lpwstr>
  </property>
</Properties>
</file>